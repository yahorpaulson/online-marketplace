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1C21E3" w14:textId="77777777" w:rsidR="00243E9B" w:rsidRDefault="00000000">
      <w:pPr>
        <w:ind w:firstLine="708"/>
        <w:jc w:val="center"/>
      </w:pPr>
      <w:r>
        <w:rPr>
          <w:sz w:val="40"/>
          <w:szCs w:val="40"/>
        </w:rPr>
        <w:t>1.Einführung</w:t>
      </w:r>
    </w:p>
    <w:p w14:paraId="464CB876" w14:textId="77777777" w:rsidR="00243E9B" w:rsidRDefault="00000000">
      <w:pPr>
        <w:spacing w:line="360" w:lineRule="auto"/>
      </w:pPr>
      <w:r>
        <w:rPr>
          <w:b/>
          <w:bCs/>
        </w:rPr>
        <w:t>Name des Projektes</w:t>
      </w:r>
      <w:r>
        <w:t>: Online Marketplace (Retail Marketplace)</w:t>
      </w:r>
      <w:r>
        <w:br/>
      </w:r>
      <w:r>
        <w:rPr>
          <w:b/>
          <w:bCs/>
        </w:rPr>
        <w:t>Kurzbeschreibung</w:t>
      </w:r>
      <w:r>
        <w:t>: Eine Webanwendung zum Kaufen und Verkaufen von Produkten. Benutzer können sich registrieren, Produkte einstellen, Nachrichten an Verkäufer senden und nach Produkten suchen.</w:t>
      </w:r>
    </w:p>
    <w:p w14:paraId="084D6D26" w14:textId="77777777" w:rsidR="00243E9B" w:rsidRDefault="00000000">
      <w:pPr>
        <w:spacing w:line="360" w:lineRule="auto"/>
      </w:pPr>
      <w:r>
        <w:rPr>
          <w:b/>
          <w:bCs/>
        </w:rPr>
        <w:t>Gruppe: VIII</w:t>
      </w:r>
      <w:r>
        <w:br/>
      </w: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 Link</w:t>
      </w:r>
      <w:r>
        <w:t>: https://github.com/yahorpaulson/online-marketplace.git</w:t>
      </w:r>
    </w:p>
    <w:p w14:paraId="1D60FBF6" w14:textId="77777777" w:rsidR="00243E9B" w:rsidRDefault="00243E9B"/>
    <w:p w14:paraId="2CAEC5D7" w14:textId="77777777" w:rsidR="00243E9B" w:rsidRDefault="00000000">
      <w:pPr>
        <w:jc w:val="center"/>
      </w:pPr>
      <w:r>
        <w:rPr>
          <w:sz w:val="40"/>
          <w:szCs w:val="40"/>
        </w:rPr>
        <w:t>2.Funktionalitäten</w:t>
      </w:r>
    </w:p>
    <w:p w14:paraId="47E888CB" w14:textId="77777777" w:rsidR="00243E9B" w:rsidRDefault="00000000">
      <w:r>
        <w:rPr>
          <w:b/>
          <w:bCs/>
        </w:rPr>
        <w:t>2.1 Benutzerrollen</w:t>
      </w:r>
      <w:r>
        <w:t>:</w:t>
      </w:r>
    </w:p>
    <w:p w14:paraId="3ED4BCB9" w14:textId="77777777" w:rsidR="00243E9B" w:rsidRDefault="00000000">
      <w:r>
        <w:tab/>
        <w:t>Käufer: Produkte suchen, Produktinformationen anzeigen, mit Verkäufer kommunizieren</w:t>
      </w:r>
    </w:p>
    <w:p w14:paraId="0258CB0B" w14:textId="77777777" w:rsidR="00243E9B" w:rsidRDefault="00000000">
      <w:r>
        <w:tab/>
        <w:t>Verkäufer: Produkte hinzufügen, verwalten und löschen, mit Käufern kommunizieren.</w:t>
      </w:r>
    </w:p>
    <w:p w14:paraId="23722390" w14:textId="77777777" w:rsidR="00243E9B" w:rsidRDefault="00000000">
      <w:r>
        <w:br/>
      </w:r>
      <w:r>
        <w:rPr>
          <w:b/>
          <w:bCs/>
        </w:rPr>
        <w:t>2.2 Hauptfunktionen:</w:t>
      </w:r>
    </w:p>
    <w:p w14:paraId="6CCB187D" w14:textId="77777777" w:rsidR="00243E9B" w:rsidRDefault="00000000">
      <w:pPr>
        <w:pStyle w:val="Listenabsatz"/>
        <w:numPr>
          <w:ilvl w:val="0"/>
          <w:numId w:val="1"/>
        </w:numPr>
        <w:spacing w:line="360" w:lineRule="auto"/>
      </w:pPr>
      <w:r>
        <w:t>Registrierung und Anmeldung von Benutzern.</w:t>
      </w:r>
    </w:p>
    <w:p w14:paraId="467767B3" w14:textId="77777777" w:rsidR="00243E9B" w:rsidRDefault="00000000">
      <w:pPr>
        <w:pStyle w:val="Listenabsatz"/>
        <w:numPr>
          <w:ilvl w:val="0"/>
          <w:numId w:val="1"/>
        </w:numPr>
        <w:spacing w:line="360" w:lineRule="auto"/>
      </w:pPr>
      <w:r>
        <w:t>Hinzufügen, Bearbeiten und Löschen von Produkten.</w:t>
      </w:r>
    </w:p>
    <w:p w14:paraId="6DD21444" w14:textId="77777777" w:rsidR="00243E9B" w:rsidRDefault="00000000">
      <w:pPr>
        <w:pStyle w:val="Listenabsatz"/>
        <w:numPr>
          <w:ilvl w:val="0"/>
          <w:numId w:val="1"/>
        </w:numPr>
        <w:spacing w:line="360" w:lineRule="auto"/>
      </w:pPr>
      <w:r>
        <w:t>Filtern und Suchen von Produkten nach Kategorien.</w:t>
      </w:r>
    </w:p>
    <w:p w14:paraId="2F607787" w14:textId="77777777" w:rsidR="00243E9B" w:rsidRDefault="00000000">
      <w:pPr>
        <w:pStyle w:val="Listenabsatz"/>
        <w:numPr>
          <w:ilvl w:val="0"/>
          <w:numId w:val="1"/>
        </w:numPr>
        <w:spacing w:line="360" w:lineRule="auto"/>
      </w:pPr>
      <w:r>
        <w:t>Kommunikation (Nachrichten) zwischen Käufern und Verkäufern.</w:t>
      </w:r>
    </w:p>
    <w:p w14:paraId="22D65594" w14:textId="77777777" w:rsidR="00243E9B" w:rsidRDefault="00000000">
      <w:pPr>
        <w:pStyle w:val="Listenabsatz"/>
        <w:numPr>
          <w:ilvl w:val="0"/>
          <w:numId w:val="1"/>
        </w:numPr>
        <w:spacing w:line="360" w:lineRule="auto"/>
      </w:pPr>
      <w:r>
        <w:t>Verwaltung des Produktstatus (verfügbar, verkauft, reserviert).</w:t>
      </w:r>
    </w:p>
    <w:p w14:paraId="139DD8F3" w14:textId="77777777" w:rsidR="00243E9B" w:rsidRDefault="00000000">
      <w:pPr>
        <w:ind w:firstLine="708"/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3.Systemarchitektur</w:t>
      </w:r>
    </w:p>
    <w:p w14:paraId="29988F03" w14:textId="77777777" w:rsidR="00243E9B" w:rsidRPr="007A640C" w:rsidRDefault="00000000">
      <w:pPr>
        <w:rPr>
          <w:lang w:val="en-US"/>
        </w:rPr>
      </w:pPr>
      <w:r>
        <w:rPr>
          <w:b/>
          <w:bCs/>
          <w:lang w:val="en-US"/>
        </w:rPr>
        <w:t>Frontend</w:t>
      </w:r>
      <w:r>
        <w:rPr>
          <w:lang w:val="en-US"/>
        </w:rPr>
        <w:t>: Angular (TypeScript, HTML, CSS)</w:t>
      </w:r>
    </w:p>
    <w:p w14:paraId="5CB32A6C" w14:textId="77777777" w:rsidR="00243E9B" w:rsidRDefault="00000000">
      <w:r>
        <w:rPr>
          <w:b/>
          <w:bCs/>
        </w:rPr>
        <w:t>Backend:</w:t>
      </w:r>
      <w:r>
        <w:t xml:space="preserve"> Node.js mit Express.js</w:t>
      </w:r>
    </w:p>
    <w:p w14:paraId="606F643F" w14:textId="77777777" w:rsidR="00243E9B" w:rsidRDefault="00000000">
      <w:r>
        <w:rPr>
          <w:b/>
          <w:bCs/>
        </w:rPr>
        <w:t>Datenbank</w:t>
      </w:r>
      <w:r>
        <w:t>: PostgreSQL</w:t>
      </w:r>
    </w:p>
    <w:p w14:paraId="2C65BE1F" w14:textId="77777777" w:rsidR="00243E9B" w:rsidRDefault="00000000">
      <w:r>
        <w:rPr>
          <w:b/>
          <w:bCs/>
        </w:rPr>
        <w:t xml:space="preserve">Bilderspeicherung: </w:t>
      </w:r>
      <w:r>
        <w:t>Die Bilder werden direkt im Dateisystem des Servers gespeichert.</w:t>
      </w:r>
      <w:r>
        <w:br/>
      </w:r>
      <w:r>
        <w:tab/>
      </w:r>
      <w:r>
        <w:rPr>
          <w:b/>
          <w:bCs/>
        </w:rPr>
        <w:t>Speicherort:</w:t>
      </w:r>
      <w:r>
        <w:t xml:space="preserve"> /</w:t>
      </w:r>
      <w:proofErr w:type="spellStart"/>
      <w:r>
        <w:t>public</w:t>
      </w:r>
      <w:proofErr w:type="spellEnd"/>
      <w:r>
        <w:t>/</w:t>
      </w:r>
    </w:p>
    <w:p w14:paraId="563B810E" w14:textId="77777777" w:rsidR="00243E9B" w:rsidRDefault="00000000">
      <w:r>
        <w:rPr>
          <w:b/>
          <w:bCs/>
        </w:rPr>
        <w:t>Authentifizierung</w:t>
      </w:r>
      <w:r>
        <w:t>: JWT (JSON Web Token)</w:t>
      </w:r>
    </w:p>
    <w:p w14:paraId="43D2CF1A" w14:textId="77777777" w:rsidR="00243E9B" w:rsidRDefault="00000000">
      <w:pPr>
        <w:jc w:val="center"/>
      </w:pPr>
      <w:r>
        <w:rPr>
          <w:noProof/>
        </w:rPr>
        <w:lastRenderedPageBreak/>
        <w:drawing>
          <wp:inline distT="0" distB="0" distL="0" distR="0" wp14:anchorId="4AA1ADD0" wp14:editId="3795DF60">
            <wp:extent cx="2344192" cy="1844966"/>
            <wp:effectExtent l="0" t="0" r="0" b="2884"/>
            <wp:docPr id="372900934" name="Grafik 1" descr="Выходное 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4192" cy="184496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sz w:val="18"/>
          <w:szCs w:val="18"/>
        </w:rPr>
        <w:t>Abbildung 1.Systemarchitektur</w:t>
      </w:r>
    </w:p>
    <w:p w14:paraId="095FEA32" w14:textId="77777777" w:rsidR="00243E9B" w:rsidRDefault="00000000">
      <w:pPr>
        <w:ind w:left="708"/>
        <w:jc w:val="center"/>
      </w:pPr>
      <w:r>
        <w:rPr>
          <w:sz w:val="40"/>
          <w:szCs w:val="40"/>
        </w:rPr>
        <w:t>4.Technische Umsetzung</w:t>
      </w:r>
    </w:p>
    <w:p w14:paraId="3FA83A29" w14:textId="77777777" w:rsidR="00243E9B" w:rsidRDefault="00000000">
      <w:pPr>
        <w:ind w:firstLine="708"/>
      </w:pPr>
      <w:r>
        <w:rPr>
          <w:b/>
          <w:bCs/>
        </w:rPr>
        <w:t>4.1</w:t>
      </w:r>
      <w:r>
        <w:t xml:space="preserve"> </w:t>
      </w:r>
      <w:r>
        <w:rPr>
          <w:b/>
          <w:bCs/>
        </w:rPr>
        <w:t>Backend</w:t>
      </w:r>
    </w:p>
    <w:p w14:paraId="33CC0100" w14:textId="77777777" w:rsidR="00243E9B" w:rsidRDefault="00000000">
      <w:pPr>
        <w:ind w:firstLine="708"/>
      </w:pPr>
      <w:r>
        <w:t>Das Backend basiert auf Node.js und Express zur Verarbeitung der API-Anfragen.</w:t>
      </w:r>
    </w:p>
    <w:p w14:paraId="344F2921" w14:textId="77777777" w:rsidR="00243E9B" w:rsidRDefault="00000000">
      <w:pPr>
        <w:ind w:firstLine="708"/>
      </w:pPr>
      <w:r>
        <w:t>API-Endpunkte:</w:t>
      </w:r>
    </w:p>
    <w:p w14:paraId="5BE99F71" w14:textId="77777777" w:rsidR="00243E9B" w:rsidRDefault="00000000">
      <w:pPr>
        <w:ind w:firstLine="708"/>
      </w:pPr>
      <w:r>
        <w:tab/>
        <w:t>POST /</w:t>
      </w:r>
      <w:proofErr w:type="spellStart"/>
      <w:r>
        <w:t>register</w:t>
      </w:r>
      <w:proofErr w:type="spellEnd"/>
      <w:r>
        <w:tab/>
      </w:r>
      <w:r>
        <w:tab/>
      </w:r>
      <w:r>
        <w:tab/>
        <w:t>Benutzerregistrierung</w:t>
      </w:r>
    </w:p>
    <w:p w14:paraId="2C96A4B1" w14:textId="77777777" w:rsidR="00243E9B" w:rsidRDefault="00000000">
      <w:pPr>
        <w:ind w:firstLine="708"/>
      </w:pPr>
      <w:r>
        <w:tab/>
        <w:t>POST /</w:t>
      </w:r>
      <w:proofErr w:type="spellStart"/>
      <w:r>
        <w:t>login</w:t>
      </w:r>
      <w:proofErr w:type="spellEnd"/>
      <w:r>
        <w:tab/>
      </w:r>
      <w:r>
        <w:tab/>
      </w:r>
      <w:r>
        <w:tab/>
        <w:t>Anmeldung</w:t>
      </w:r>
    </w:p>
    <w:p w14:paraId="2A38F0B2" w14:textId="77777777" w:rsidR="00243E9B" w:rsidRDefault="00000000">
      <w:pPr>
        <w:ind w:firstLine="708"/>
      </w:pPr>
      <w:r>
        <w:tab/>
        <w:t>GET /</w:t>
      </w:r>
      <w:proofErr w:type="spellStart"/>
      <w:r>
        <w:t>products</w:t>
      </w:r>
      <w:proofErr w:type="spellEnd"/>
      <w:r>
        <w:tab/>
      </w:r>
      <w:r>
        <w:tab/>
      </w:r>
      <w:r>
        <w:tab/>
        <w:t>Produktliste abrufen</w:t>
      </w:r>
    </w:p>
    <w:p w14:paraId="6576A0B2" w14:textId="77777777" w:rsidR="00243E9B" w:rsidRDefault="00000000">
      <w:pPr>
        <w:ind w:firstLine="708"/>
      </w:pPr>
      <w:r>
        <w:tab/>
        <w:t>GET /</w:t>
      </w:r>
      <w:proofErr w:type="spellStart"/>
      <w:r>
        <w:t>products</w:t>
      </w:r>
      <w:proofErr w:type="spellEnd"/>
      <w:r>
        <w:t>/:</w:t>
      </w:r>
      <w:proofErr w:type="spellStart"/>
      <w:r>
        <w:t>id</w:t>
      </w:r>
      <w:proofErr w:type="spellEnd"/>
      <w:r>
        <w:tab/>
      </w:r>
      <w:r>
        <w:tab/>
        <w:t>Benutzerprodukte abrufen</w:t>
      </w:r>
    </w:p>
    <w:p w14:paraId="12FFCA2C" w14:textId="77777777" w:rsidR="00243E9B" w:rsidRDefault="00000000">
      <w:pPr>
        <w:ind w:firstLine="708"/>
      </w:pPr>
      <w:r>
        <w:tab/>
        <w:t>GET /</w:t>
      </w:r>
      <w:proofErr w:type="spellStart"/>
      <w:r>
        <w:t>categories</w:t>
      </w:r>
      <w:proofErr w:type="spellEnd"/>
      <w:r>
        <w:tab/>
      </w:r>
      <w:r>
        <w:tab/>
        <w:t>Produktkategorien abrufen</w:t>
      </w:r>
    </w:p>
    <w:p w14:paraId="79FBB6F9" w14:textId="77777777" w:rsidR="00243E9B" w:rsidRDefault="00000000">
      <w:pPr>
        <w:ind w:firstLine="708"/>
      </w:pPr>
      <w:r>
        <w:tab/>
        <w:t>POST /</w:t>
      </w:r>
      <w:proofErr w:type="spellStart"/>
      <w:r>
        <w:t>messages</w:t>
      </w:r>
      <w:proofErr w:type="spellEnd"/>
      <w:r>
        <w:tab/>
      </w:r>
      <w:r>
        <w:tab/>
        <w:t>Nachrichten zwischen Benutzern senden</w:t>
      </w:r>
    </w:p>
    <w:p w14:paraId="48A7691D" w14:textId="77777777" w:rsidR="00243E9B" w:rsidRDefault="00000000">
      <w:pPr>
        <w:ind w:firstLine="708"/>
      </w:pPr>
      <w:r>
        <w:tab/>
        <w:t>GET /</w:t>
      </w:r>
      <w:proofErr w:type="spellStart"/>
      <w:r>
        <w:t>messages</w:t>
      </w:r>
      <w:proofErr w:type="spellEnd"/>
      <w:proofErr w:type="gramStart"/>
      <w:r>
        <w:t>/:</w:t>
      </w:r>
      <w:proofErr w:type="spellStart"/>
      <w:r>
        <w:t>userId</w:t>
      </w:r>
      <w:proofErr w:type="spellEnd"/>
      <w:proofErr w:type="gramEnd"/>
      <w:r>
        <w:tab/>
        <w:t>Nachrichten für das Benutzer abrufen</w:t>
      </w:r>
    </w:p>
    <w:p w14:paraId="597864B6" w14:textId="77777777" w:rsidR="00243E9B" w:rsidRDefault="00000000">
      <w:pPr>
        <w:ind w:firstLine="708"/>
      </w:pPr>
      <w:r>
        <w:tab/>
        <w:t>DELETE /</w:t>
      </w:r>
      <w:proofErr w:type="spellStart"/>
      <w:r>
        <w:t>products</w:t>
      </w:r>
      <w:proofErr w:type="spellEnd"/>
      <w:r>
        <w:t>/:</w:t>
      </w:r>
      <w:proofErr w:type="spellStart"/>
      <w:r>
        <w:t>id</w:t>
      </w:r>
      <w:proofErr w:type="spellEnd"/>
      <w:r>
        <w:tab/>
      </w:r>
      <w:r>
        <w:tab/>
        <w:t>Produkt löschen</w:t>
      </w:r>
    </w:p>
    <w:p w14:paraId="7ABC7886" w14:textId="77777777" w:rsidR="00243E9B" w:rsidRDefault="00000000">
      <w:pPr>
        <w:ind w:firstLine="708"/>
      </w:pPr>
      <w:r>
        <w:tab/>
        <w:t>PATCH /</w:t>
      </w:r>
      <w:proofErr w:type="spellStart"/>
      <w:r>
        <w:t>products</w:t>
      </w:r>
      <w:proofErr w:type="spellEnd"/>
      <w:r>
        <w:t>/:</w:t>
      </w:r>
      <w:proofErr w:type="spellStart"/>
      <w:r>
        <w:t>id</w:t>
      </w:r>
      <w:proofErr w:type="spellEnd"/>
      <w:r>
        <w:t>/</w:t>
      </w:r>
      <w:proofErr w:type="spellStart"/>
      <w:r>
        <w:t>status</w:t>
      </w:r>
      <w:proofErr w:type="spellEnd"/>
      <w:r>
        <w:tab/>
        <w:t>Produktstatus aktualisieren</w:t>
      </w:r>
    </w:p>
    <w:p w14:paraId="2B68A7CA" w14:textId="77777777" w:rsidR="00243E9B" w:rsidRDefault="00000000">
      <w:pPr>
        <w:ind w:firstLine="70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4.2 Frontend</w:t>
      </w:r>
    </w:p>
    <w:p w14:paraId="68F9B4A4" w14:textId="77777777" w:rsidR="00243E9B" w:rsidRDefault="00000000">
      <w:pPr>
        <w:ind w:firstLine="708"/>
      </w:pPr>
      <w:r>
        <w:t xml:space="preserve">Das Frontend wurde mit Angular entwickelt, einer modernen Single Page </w:t>
      </w:r>
      <w:proofErr w:type="spellStart"/>
      <w:r>
        <w:t>Application</w:t>
      </w:r>
      <w:proofErr w:type="spellEnd"/>
      <w:r>
        <w:t xml:space="preserve"> (SPA)-Technologie. Es kommuniziert mit dem Backend über REST-APIs und bietet eine interaktive Benutzeroberfläche.</w:t>
      </w:r>
    </w:p>
    <w:p w14:paraId="4E93E3A0" w14:textId="77777777" w:rsidR="00243E9B" w:rsidRDefault="00000000">
      <w:pPr>
        <w:ind w:firstLine="70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4.2.1 Modelle</w:t>
      </w:r>
    </w:p>
    <w:p w14:paraId="1A90481F" w14:textId="77777777" w:rsidR="00243E9B" w:rsidRDefault="00000000">
      <w:pPr>
        <w:rPr>
          <w:i/>
          <w:iCs/>
        </w:rPr>
      </w:pPr>
      <w:r>
        <w:rPr>
          <w:i/>
          <w:iCs/>
        </w:rPr>
        <w:t xml:space="preserve">Message </w:t>
      </w:r>
    </w:p>
    <w:p w14:paraId="2C2B7C51" w14:textId="77777777" w:rsidR="00243E9B" w:rsidRDefault="00000000">
      <w:r>
        <w:t>Das Message-Modell repräsentiert Nachrichten, die zwischen Benutzern im Online-Marktplatz ausgetauscht werden. Es wird für die Kommunikation zwischen Käufern und Verkäufern verwendet.</w:t>
      </w:r>
    </w:p>
    <w:p w14:paraId="1B4D0BF7" w14:textId="77777777" w:rsidR="00243E9B" w:rsidRDefault="00000000">
      <w:pPr>
        <w:rPr>
          <w:i/>
          <w:iCs/>
        </w:rPr>
      </w:pPr>
      <w:proofErr w:type="spellStart"/>
      <w:r>
        <w:rPr>
          <w:i/>
          <w:iCs/>
        </w:rPr>
        <w:t>Product</w:t>
      </w:r>
      <w:proofErr w:type="spellEnd"/>
    </w:p>
    <w:p w14:paraId="75D0C2B7" w14:textId="77777777" w:rsidR="00243E9B" w:rsidRDefault="00000000">
      <w:r>
        <w:t>Das Product-Modell beschreibt die Eigenschaften eines Produkts, das im Marktplatz angezeigt, hinzugefügt, bearbeitet oder gelöscht werden kann.</w:t>
      </w:r>
    </w:p>
    <w:p w14:paraId="64CAEB54" w14:textId="77777777" w:rsidR="00243E9B" w:rsidRDefault="00000000">
      <w:pPr>
        <w:rPr>
          <w:i/>
          <w:iCs/>
        </w:rPr>
      </w:pPr>
      <w:proofErr w:type="spellStart"/>
      <w:r>
        <w:rPr>
          <w:i/>
          <w:iCs/>
        </w:rPr>
        <w:t>Category</w:t>
      </w:r>
      <w:proofErr w:type="spellEnd"/>
    </w:p>
    <w:p w14:paraId="57B2D14D" w14:textId="77777777" w:rsidR="00243E9B" w:rsidRDefault="00000000">
      <w:r>
        <w:lastRenderedPageBreak/>
        <w:t xml:space="preserve">Das </w:t>
      </w:r>
      <w:proofErr w:type="spellStart"/>
      <w:r>
        <w:t>Category</w:t>
      </w:r>
      <w:proofErr w:type="spellEnd"/>
      <w:r>
        <w:t>-Modell beschreibt die verschiedenen Produktkategorien im Online-Marktplatz.</w:t>
      </w:r>
      <w:r>
        <w:br/>
        <w:t>Die Kategorien sind hierarchisch organisiert (z. B. Elektronik → Laptops → Gaming-Laptops).</w:t>
      </w:r>
    </w:p>
    <w:p w14:paraId="0214645F" w14:textId="77777777" w:rsidR="00243E9B" w:rsidRDefault="00000000">
      <w:r>
        <w:tab/>
      </w:r>
      <w:r>
        <w:rPr>
          <w:b/>
          <w:bCs/>
          <w:sz w:val="24"/>
          <w:szCs w:val="24"/>
        </w:rPr>
        <w:t>4.2.2 Hauptkomponenten</w:t>
      </w:r>
    </w:p>
    <w:p w14:paraId="635B4B7A" w14:textId="77777777" w:rsidR="00243E9B" w:rsidRDefault="00243E9B">
      <w:pPr>
        <w:rPr>
          <w:i/>
          <w:iCs/>
          <w:sz w:val="24"/>
          <w:szCs w:val="24"/>
        </w:rPr>
      </w:pPr>
    </w:p>
    <w:p w14:paraId="406B85A7" w14:textId="77777777" w:rsidR="00243E9B" w:rsidRDefault="00000000">
      <w:pPr>
        <w:rPr>
          <w:i/>
          <w:iCs/>
          <w:sz w:val="24"/>
          <w:szCs w:val="24"/>
        </w:rPr>
      </w:pPr>
      <w:proofErr w:type="spellStart"/>
      <w:r>
        <w:rPr>
          <w:i/>
          <w:iCs/>
          <w:sz w:val="24"/>
          <w:szCs w:val="24"/>
        </w:rPr>
        <w:t>AppComponent</w:t>
      </w:r>
      <w:proofErr w:type="spellEnd"/>
    </w:p>
    <w:p w14:paraId="77F32B96" w14:textId="77777777" w:rsidR="00243E9B" w:rsidRDefault="00000000">
      <w:r>
        <w:t>Die zentrale Komponente für den Marktplatz, die Navigation zu Retail und Vehicle Marketplace sowie die Authentifizierung verwaltet.</w:t>
      </w:r>
    </w:p>
    <w:p w14:paraId="46DC041D" w14:textId="77777777" w:rsidR="00243E9B" w:rsidRDefault="00000000">
      <w:r>
        <w:t>Funktionen:</w:t>
      </w:r>
    </w:p>
    <w:p w14:paraId="0196B8A9" w14:textId="77777777" w:rsidR="00243E9B" w:rsidRDefault="00000000">
      <w:pPr>
        <w:ind w:firstLine="708"/>
      </w:pPr>
      <w:proofErr w:type="spellStart"/>
      <w:proofErr w:type="gramStart"/>
      <w:r>
        <w:rPr>
          <w:i/>
          <w:iCs/>
        </w:rPr>
        <w:t>isAuthenticated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>)</w:t>
      </w:r>
      <w:r>
        <w:t xml:space="preserve"> - Überprüft, ob ein Benutzer authentifiziert ist, indem nach einem </w:t>
      </w:r>
      <w:proofErr w:type="spellStart"/>
      <w:r>
        <w:t>authToken</w:t>
      </w:r>
      <w:proofErr w:type="spellEnd"/>
      <w:r>
        <w:t xml:space="preserve"> im </w:t>
      </w:r>
      <w:proofErr w:type="spellStart"/>
      <w:r>
        <w:t>localStorage</w:t>
      </w:r>
      <w:proofErr w:type="spellEnd"/>
      <w:r>
        <w:t xml:space="preserve"> gesucht wird. Gibt </w:t>
      </w:r>
      <w:proofErr w:type="spellStart"/>
      <w:r>
        <w:t>true</w:t>
      </w:r>
      <w:proofErr w:type="spellEnd"/>
      <w:r>
        <w:t xml:space="preserve"> zurück, wenn ein Token vorhanden ist, andernfalls </w:t>
      </w:r>
      <w:proofErr w:type="spellStart"/>
      <w:r>
        <w:t>false</w:t>
      </w:r>
      <w:proofErr w:type="spellEnd"/>
      <w:r>
        <w:t>.</w:t>
      </w:r>
    </w:p>
    <w:p w14:paraId="0E36E2FF" w14:textId="77777777" w:rsidR="00243E9B" w:rsidRDefault="00000000">
      <w:pPr>
        <w:ind w:firstLine="708"/>
      </w:pPr>
      <w:proofErr w:type="spellStart"/>
      <w:proofErr w:type="gramStart"/>
      <w:r>
        <w:t>navigateTo</w:t>
      </w:r>
      <w:proofErr w:type="spellEnd"/>
      <w:r>
        <w:t>(</w:t>
      </w:r>
      <w:proofErr w:type="spellStart"/>
      <w:proofErr w:type="gramEnd"/>
      <w:r>
        <w:t>path</w:t>
      </w:r>
      <w:proofErr w:type="spellEnd"/>
      <w:r>
        <w:t xml:space="preserve">: </w:t>
      </w:r>
      <w:proofErr w:type="spellStart"/>
      <w:r>
        <w:t>string</w:t>
      </w:r>
      <w:proofErr w:type="spellEnd"/>
      <w:r>
        <w:t>) - Navigiert zur angegebenen Seite basierend auf dem übergebenen Pfad.</w:t>
      </w:r>
    </w:p>
    <w:p w14:paraId="6AAEFB92" w14:textId="77777777" w:rsidR="00243E9B" w:rsidRDefault="00000000">
      <w:pPr>
        <w:ind w:firstLine="708"/>
      </w:pPr>
      <w:proofErr w:type="spellStart"/>
      <w:proofErr w:type="gramStart"/>
      <w:r>
        <w:rPr>
          <w:i/>
          <w:iCs/>
        </w:rPr>
        <w:t>goToRetail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>)</w:t>
      </w:r>
      <w:r>
        <w:t xml:space="preserve"> - Leitet den Benutzer zum Retail-Marktplatz weiter, wenn er angemeldet ist. Zeigt andernfalls eine Warnmeldung an, dass eine Anmeldung erforderlich ist.</w:t>
      </w:r>
    </w:p>
    <w:p w14:paraId="55F5F873" w14:textId="77777777" w:rsidR="00243E9B" w:rsidRDefault="00000000">
      <w:pPr>
        <w:ind w:firstLine="708"/>
      </w:pPr>
      <w:proofErr w:type="spellStart"/>
      <w:proofErr w:type="gramStart"/>
      <w:r>
        <w:rPr>
          <w:i/>
          <w:iCs/>
        </w:rPr>
        <w:t>goToVehicleMarket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>)</w:t>
      </w:r>
      <w:r>
        <w:t xml:space="preserve"> - Leitet den Benutzer zum Fahrzeugmarktplatz weiter, wenn er authentifiziert ist. Zeigt andernfalls eine Warnmeldung an.</w:t>
      </w:r>
    </w:p>
    <w:p w14:paraId="58494538" w14:textId="77777777" w:rsidR="00243E9B" w:rsidRDefault="00000000">
      <w:pPr>
        <w:rPr>
          <w:i/>
          <w:iCs/>
          <w:sz w:val="24"/>
          <w:szCs w:val="24"/>
        </w:rPr>
      </w:pPr>
      <w:proofErr w:type="spellStart"/>
      <w:r>
        <w:rPr>
          <w:i/>
          <w:iCs/>
          <w:sz w:val="24"/>
          <w:szCs w:val="24"/>
        </w:rPr>
        <w:t>RetailComponent</w:t>
      </w:r>
      <w:proofErr w:type="spellEnd"/>
    </w:p>
    <w:p w14:paraId="0DF14F56" w14:textId="77777777" w:rsidR="00243E9B" w:rsidRDefault="00000000">
      <w:r>
        <w:t>Die zentrale Komponente für den Marktplatz, die Navigation, Produktfilterung und Benutzerinteraktionen verwaltet.</w:t>
      </w:r>
    </w:p>
    <w:p w14:paraId="7D7D4F7C" w14:textId="77777777" w:rsidR="00243E9B" w:rsidRDefault="00000000">
      <w:r>
        <w:t>Funktionen:</w:t>
      </w:r>
    </w:p>
    <w:p w14:paraId="4B5F3F8F" w14:textId="77777777" w:rsidR="00243E9B" w:rsidRDefault="00000000">
      <w:r>
        <w:tab/>
      </w:r>
      <w:proofErr w:type="spellStart"/>
      <w:proofErr w:type="gramStart"/>
      <w:r>
        <w:rPr>
          <w:i/>
          <w:iCs/>
        </w:rPr>
        <w:t>navigateToAddProduct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 xml:space="preserve">) </w:t>
      </w:r>
      <w:r>
        <w:t>- leitet den Benutzer auf die Seite zum Hinzufügen eines neuen Produkts.</w:t>
      </w:r>
    </w:p>
    <w:p w14:paraId="20162000" w14:textId="77777777" w:rsidR="00243E9B" w:rsidRDefault="00000000">
      <w:r>
        <w:tab/>
      </w:r>
      <w:proofErr w:type="spellStart"/>
      <w:proofErr w:type="gramStart"/>
      <w:r>
        <w:rPr>
          <w:i/>
          <w:iCs/>
        </w:rPr>
        <w:t>filterProducts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>)</w:t>
      </w:r>
      <w:r>
        <w:t xml:space="preserve"> - aktualisiert den Suchbegriff im </w:t>
      </w:r>
      <w:proofErr w:type="spellStart"/>
      <w:r>
        <w:t>ProductfilterService</w:t>
      </w:r>
      <w:proofErr w:type="spellEnd"/>
      <w:r>
        <w:t xml:space="preserve"> um Produkte zu filtern.</w:t>
      </w:r>
    </w:p>
    <w:p w14:paraId="0BD66BAE" w14:textId="77777777" w:rsidR="00243E9B" w:rsidRDefault="00000000">
      <w:r>
        <w:tab/>
      </w:r>
      <w:proofErr w:type="spellStart"/>
      <w:proofErr w:type="gramStart"/>
      <w:r>
        <w:rPr>
          <w:i/>
          <w:iCs/>
        </w:rPr>
        <w:t>backToMainPage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>)</w:t>
      </w:r>
      <w:r>
        <w:t xml:space="preserve"> - bringt den Benutzer zurück zur Hauptseite und aktualisiert zuvor den Filter.</w:t>
      </w:r>
    </w:p>
    <w:p w14:paraId="3BEDB738" w14:textId="77777777" w:rsidR="00243E9B" w:rsidRDefault="00000000">
      <w:r>
        <w:tab/>
      </w:r>
      <w:proofErr w:type="spellStart"/>
      <w:proofErr w:type="gramStart"/>
      <w:r>
        <w:rPr>
          <w:i/>
          <w:iCs/>
        </w:rPr>
        <w:t>goMessages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>)</w:t>
      </w:r>
      <w:r>
        <w:t xml:space="preserve"> - öffnet die Seite zur Anzeige gesendeter und empfangener Nachrichten.</w:t>
      </w:r>
    </w:p>
    <w:p w14:paraId="299AC459" w14:textId="77777777" w:rsidR="00243E9B" w:rsidRDefault="00000000">
      <w:r>
        <w:tab/>
      </w:r>
      <w:proofErr w:type="spellStart"/>
      <w:proofErr w:type="gramStart"/>
      <w:r>
        <w:rPr>
          <w:i/>
          <w:iCs/>
        </w:rPr>
        <w:t>logout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>)</w:t>
      </w:r>
      <w:r>
        <w:t xml:space="preserve"> -meldet den aktuellen Benutzer ab und leitet zur Anmeldeseite weiter.</w:t>
      </w:r>
    </w:p>
    <w:p w14:paraId="316B5E7A" w14:textId="77777777" w:rsidR="00243E9B" w:rsidRDefault="00000000">
      <w:proofErr w:type="spellStart"/>
      <w:r>
        <w:rPr>
          <w:i/>
          <w:iCs/>
          <w:sz w:val="24"/>
          <w:szCs w:val="24"/>
        </w:rPr>
        <w:t>ProductListComponent</w:t>
      </w:r>
      <w:proofErr w:type="spellEnd"/>
    </w:p>
    <w:p w14:paraId="7F14477B" w14:textId="77777777" w:rsidR="00243E9B" w:rsidRDefault="00000000">
      <w:r>
        <w:t xml:space="preserve">Lädt die Produkte aus API, entfernt die Produkte mit „verkauft“ Status </w:t>
      </w:r>
      <w:proofErr w:type="gramStart"/>
      <w:r>
        <w:t>aus dem Sicht</w:t>
      </w:r>
      <w:proofErr w:type="gramEnd"/>
      <w:r>
        <w:t>, baut ein Hierarchiebaum für den Produktenkategorien, zeigt die Benutzerprodukten</w:t>
      </w:r>
    </w:p>
    <w:p w14:paraId="48073FBB" w14:textId="77777777" w:rsidR="00243E9B" w:rsidRDefault="00000000">
      <w:r>
        <w:tab/>
      </w:r>
      <w:proofErr w:type="spellStart"/>
      <w:proofErr w:type="gramStart"/>
      <w:r>
        <w:rPr>
          <w:i/>
          <w:iCs/>
        </w:rPr>
        <w:t>ngOnInit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>)</w:t>
      </w:r>
      <w:r>
        <w:t xml:space="preserve"> - initialisiert die Komponente und lädt beim Start die Produkt- und </w:t>
      </w:r>
      <w:proofErr w:type="spellStart"/>
      <w:r>
        <w:t>Kategoriedaten</w:t>
      </w:r>
      <w:proofErr w:type="spellEnd"/>
      <w:r>
        <w:t xml:space="preserve">, abonniert den Suchbegriff im </w:t>
      </w:r>
      <w:proofErr w:type="spellStart"/>
      <w:r>
        <w:t>ProductfilterService</w:t>
      </w:r>
      <w:proofErr w:type="spellEnd"/>
      <w:r>
        <w:t>, um dynamische Filterung zu ermöglichen.</w:t>
      </w:r>
    </w:p>
    <w:p w14:paraId="5924C11F" w14:textId="77777777" w:rsidR="00243E9B" w:rsidRDefault="00000000">
      <w:r>
        <w:tab/>
      </w:r>
      <w:proofErr w:type="spellStart"/>
      <w:proofErr w:type="gramStart"/>
      <w:r>
        <w:rPr>
          <w:i/>
          <w:iCs/>
        </w:rPr>
        <w:t>loadProducts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>)</w:t>
      </w:r>
      <w:r>
        <w:t xml:space="preserve"> - holt alle verfügbaren Produkte vom Server und filtert bereits verkaufte Produkte heraus.</w:t>
      </w:r>
    </w:p>
    <w:p w14:paraId="7211BA72" w14:textId="77777777" w:rsidR="00243E9B" w:rsidRDefault="00000000">
      <w:r>
        <w:lastRenderedPageBreak/>
        <w:tab/>
      </w:r>
      <w:proofErr w:type="spellStart"/>
      <w:proofErr w:type="gramStart"/>
      <w:r>
        <w:rPr>
          <w:i/>
          <w:iCs/>
        </w:rPr>
        <w:t>loadCategories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>)</w:t>
      </w:r>
      <w:r>
        <w:t xml:space="preserve"> - lädt alle Kategorien und erstellt daraus einen hierarchischen </w:t>
      </w:r>
      <w:proofErr w:type="spellStart"/>
      <w:r>
        <w:t>Kategoriebaum</w:t>
      </w:r>
      <w:proofErr w:type="spellEnd"/>
      <w:r>
        <w:t>.</w:t>
      </w:r>
    </w:p>
    <w:p w14:paraId="2D2A8EBE" w14:textId="77777777" w:rsidR="00243E9B" w:rsidRDefault="00000000">
      <w:r>
        <w:tab/>
      </w:r>
      <w:proofErr w:type="spellStart"/>
      <w:proofErr w:type="gramStart"/>
      <w:r>
        <w:rPr>
          <w:i/>
          <w:iCs/>
        </w:rPr>
        <w:t>updateUserProducts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>)</w:t>
      </w:r>
      <w:r>
        <w:t xml:space="preserve"> - filtert die Produktliste, sodass nur die Produkte des angemeldeten Benutzers angezeigt werden.</w:t>
      </w:r>
    </w:p>
    <w:p w14:paraId="54B2D515" w14:textId="77777777" w:rsidR="00243E9B" w:rsidRDefault="00000000">
      <w:r>
        <w:tab/>
      </w:r>
      <w:proofErr w:type="spellStart"/>
      <w:proofErr w:type="gramStart"/>
      <w:r>
        <w:rPr>
          <w:i/>
          <w:iCs/>
        </w:rPr>
        <w:t>filterProducts</w:t>
      </w:r>
      <w:proofErr w:type="spellEnd"/>
      <w:r>
        <w:rPr>
          <w:i/>
          <w:iCs/>
        </w:rPr>
        <w:t>(</w:t>
      </w:r>
      <w:proofErr w:type="spellStart"/>
      <w:proofErr w:type="gramEnd"/>
      <w:r>
        <w:rPr>
          <w:i/>
          <w:iCs/>
        </w:rPr>
        <w:t>searchTerm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string</w:t>
      </w:r>
      <w:proofErr w:type="spellEnd"/>
      <w:r>
        <w:rPr>
          <w:i/>
          <w:iCs/>
        </w:rPr>
        <w:t>)</w:t>
      </w:r>
      <w:r>
        <w:t xml:space="preserve"> -filtert die Liste basierend auf dem Suchbegriff.</w:t>
      </w:r>
    </w:p>
    <w:p w14:paraId="6BA55A19" w14:textId="77777777" w:rsidR="00243E9B" w:rsidRDefault="00000000">
      <w:r>
        <w:tab/>
      </w:r>
      <w:proofErr w:type="spellStart"/>
      <w:proofErr w:type="gramStart"/>
      <w:r>
        <w:rPr>
          <w:i/>
          <w:iCs/>
        </w:rPr>
        <w:t>navigateToDetails</w:t>
      </w:r>
      <w:proofErr w:type="spellEnd"/>
      <w:r>
        <w:rPr>
          <w:i/>
          <w:iCs/>
        </w:rPr>
        <w:t>(</w:t>
      </w:r>
      <w:proofErr w:type="spellStart"/>
      <w:proofErr w:type="gramEnd"/>
      <w:r>
        <w:rPr>
          <w:i/>
          <w:iCs/>
        </w:rPr>
        <w:t>product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any</w:t>
      </w:r>
      <w:proofErr w:type="spellEnd"/>
      <w:r>
        <w:rPr>
          <w:i/>
          <w:iCs/>
        </w:rPr>
        <w:t xml:space="preserve">) </w:t>
      </w:r>
      <w:r>
        <w:t>- leitet den Benutzer zur Detailansicht des ausgewählten Produkts weiter.</w:t>
      </w:r>
    </w:p>
    <w:p w14:paraId="417E5842" w14:textId="77777777" w:rsidR="00243E9B" w:rsidRDefault="00000000">
      <w:r>
        <w:tab/>
      </w:r>
      <w:proofErr w:type="spellStart"/>
      <w:proofErr w:type="gramStart"/>
      <w:r>
        <w:rPr>
          <w:i/>
          <w:iCs/>
        </w:rPr>
        <w:t>buildCategoryTree</w:t>
      </w:r>
      <w:proofErr w:type="spellEnd"/>
      <w:r>
        <w:rPr>
          <w:i/>
          <w:iCs/>
        </w:rPr>
        <w:t>(</w:t>
      </w:r>
      <w:proofErr w:type="spellStart"/>
      <w:proofErr w:type="gramEnd"/>
      <w:r>
        <w:rPr>
          <w:i/>
          <w:iCs/>
        </w:rPr>
        <w:t>categories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Category</w:t>
      </w:r>
      <w:proofErr w:type="spellEnd"/>
      <w:r>
        <w:rPr>
          <w:i/>
          <w:iCs/>
        </w:rPr>
        <w:t>[])</w:t>
      </w:r>
      <w:r>
        <w:t xml:space="preserve"> - erstellt eine hierarchische Struktur aus einer flachen Kategorienliste.</w:t>
      </w:r>
    </w:p>
    <w:p w14:paraId="270CBA77" w14:textId="77777777" w:rsidR="00243E9B" w:rsidRDefault="00000000">
      <w:r>
        <w:tab/>
      </w:r>
      <w:proofErr w:type="spellStart"/>
      <w:proofErr w:type="gramStart"/>
      <w:r>
        <w:rPr>
          <w:i/>
          <w:iCs/>
        </w:rPr>
        <w:t>filterProductsByCategory</w:t>
      </w:r>
      <w:proofErr w:type="spellEnd"/>
      <w:r>
        <w:rPr>
          <w:i/>
          <w:iCs/>
        </w:rPr>
        <w:t>(</w:t>
      </w:r>
      <w:proofErr w:type="spellStart"/>
      <w:proofErr w:type="gramEnd"/>
      <w:r>
        <w:rPr>
          <w:i/>
          <w:iCs/>
        </w:rPr>
        <w:t>categoryId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number</w:t>
      </w:r>
      <w:proofErr w:type="spellEnd"/>
      <w:r>
        <w:rPr>
          <w:i/>
          <w:iCs/>
        </w:rPr>
        <w:t>)</w:t>
      </w:r>
      <w:r>
        <w:t xml:space="preserve"> - filtert die Produkte nach der gewählten Kategorie und allen Unterkategorien.</w:t>
      </w:r>
    </w:p>
    <w:p w14:paraId="2E5A1C95" w14:textId="77777777" w:rsidR="00243E9B" w:rsidRDefault="00000000">
      <w:r>
        <w:tab/>
      </w:r>
      <w:proofErr w:type="spellStart"/>
      <w:proofErr w:type="gramStart"/>
      <w:r>
        <w:rPr>
          <w:i/>
          <w:iCs/>
        </w:rPr>
        <w:t>getAllChildCategoryIds</w:t>
      </w:r>
      <w:proofErr w:type="spellEnd"/>
      <w:r>
        <w:rPr>
          <w:i/>
          <w:iCs/>
        </w:rPr>
        <w:t>(</w:t>
      </w:r>
      <w:proofErr w:type="spellStart"/>
      <w:proofErr w:type="gramEnd"/>
      <w:r>
        <w:rPr>
          <w:i/>
          <w:iCs/>
        </w:rPr>
        <w:t>categoryId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number</w:t>
      </w:r>
      <w:proofErr w:type="spellEnd"/>
      <w:r>
        <w:rPr>
          <w:i/>
          <w:iCs/>
        </w:rPr>
        <w:t>)</w:t>
      </w:r>
      <w:r>
        <w:t xml:space="preserve"> - gibt eine Liste aller IDs der Unterkategorien (rekursiv) zurück.</w:t>
      </w:r>
    </w:p>
    <w:p w14:paraId="52074031" w14:textId="77777777" w:rsidR="00243E9B" w:rsidRDefault="00000000">
      <w:r>
        <w:tab/>
      </w:r>
    </w:p>
    <w:p w14:paraId="7B367D40" w14:textId="77777777" w:rsidR="00243E9B" w:rsidRDefault="00000000">
      <w:pPr>
        <w:rPr>
          <w:i/>
          <w:iCs/>
          <w:sz w:val="24"/>
          <w:szCs w:val="24"/>
        </w:rPr>
      </w:pPr>
      <w:proofErr w:type="spellStart"/>
      <w:r>
        <w:rPr>
          <w:i/>
          <w:iCs/>
          <w:sz w:val="24"/>
          <w:szCs w:val="24"/>
        </w:rPr>
        <w:t>ProductDetailsComponent</w:t>
      </w:r>
      <w:proofErr w:type="spellEnd"/>
    </w:p>
    <w:p w14:paraId="746FFE34" w14:textId="77777777" w:rsidR="00243E9B" w:rsidRDefault="00000000">
      <w:r>
        <w:t>Zeigt eine detaillierte Ansicht eines Produkts mit Bild, Preis und Beschreibung. Bietet eine Schaltfläche zum Senden von Nachrichten an Verkäufer. Gibt Möglichkeit einen Status (verfügbar/reserviert/verkauft) zu verändern.</w:t>
      </w:r>
    </w:p>
    <w:p w14:paraId="0777F7C5" w14:textId="77777777" w:rsidR="00243E9B" w:rsidRDefault="00000000">
      <w:r>
        <w:tab/>
      </w:r>
      <w:proofErr w:type="spellStart"/>
      <w:proofErr w:type="gramStart"/>
      <w:r>
        <w:rPr>
          <w:i/>
          <w:iCs/>
        </w:rPr>
        <w:t>ngOnInit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>)</w:t>
      </w:r>
      <w:r>
        <w:t xml:space="preserve"> - lädt die Produktdetails, den aktuellen Benutzer und fügt eine Willkommensnachricht im Chat hinzu.</w:t>
      </w:r>
    </w:p>
    <w:p w14:paraId="2069032E" w14:textId="77777777" w:rsidR="00243E9B" w:rsidRDefault="00000000">
      <w:r>
        <w:tab/>
      </w:r>
      <w:proofErr w:type="spellStart"/>
      <w:proofErr w:type="gramStart"/>
      <w:r>
        <w:rPr>
          <w:i/>
          <w:iCs/>
        </w:rPr>
        <w:t>isProductOwner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 xml:space="preserve">) </w:t>
      </w:r>
      <w:r>
        <w:t>- überprüft, ob der aktuelle Benutzer der Eigentümer des Produkts ist.</w:t>
      </w:r>
    </w:p>
    <w:p w14:paraId="77ABC18B" w14:textId="77777777" w:rsidR="00243E9B" w:rsidRDefault="00000000">
      <w:r>
        <w:tab/>
      </w:r>
      <w:proofErr w:type="spellStart"/>
      <w:proofErr w:type="gramStart"/>
      <w:r>
        <w:rPr>
          <w:i/>
          <w:iCs/>
        </w:rPr>
        <w:t>onStatusChange</w:t>
      </w:r>
      <w:proofErr w:type="spellEnd"/>
      <w:r>
        <w:rPr>
          <w:i/>
          <w:iCs/>
        </w:rPr>
        <w:t>(</w:t>
      </w:r>
      <w:proofErr w:type="spellStart"/>
      <w:proofErr w:type="gramEnd"/>
      <w:r>
        <w:rPr>
          <w:i/>
          <w:iCs/>
        </w:rPr>
        <w:t>event</w:t>
      </w:r>
      <w:proofErr w:type="spellEnd"/>
      <w:r>
        <w:rPr>
          <w:i/>
          <w:iCs/>
        </w:rPr>
        <w:t>: Event)</w:t>
      </w:r>
      <w:r>
        <w:t xml:space="preserve"> - ermöglicht dem Eigentümer, den Status des Produkts zu ändern.</w:t>
      </w:r>
    </w:p>
    <w:p w14:paraId="132CD66D" w14:textId="77777777" w:rsidR="00243E9B" w:rsidRDefault="00000000">
      <w:r>
        <w:tab/>
      </w:r>
      <w:proofErr w:type="spellStart"/>
      <w:proofErr w:type="gramStart"/>
      <w:r>
        <w:rPr>
          <w:i/>
          <w:iCs/>
        </w:rPr>
        <w:t>deleteProduct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>)</w:t>
      </w:r>
      <w:r>
        <w:t xml:space="preserve"> - löscht das aktuelle Produkt.</w:t>
      </w:r>
    </w:p>
    <w:p w14:paraId="3A2AE0D9" w14:textId="77777777" w:rsidR="00243E9B" w:rsidRDefault="00000000">
      <w:r>
        <w:tab/>
      </w:r>
      <w:proofErr w:type="spellStart"/>
      <w:proofErr w:type="gramStart"/>
      <w:r>
        <w:rPr>
          <w:i/>
          <w:iCs/>
        </w:rPr>
        <w:t>closeChat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>)</w:t>
      </w:r>
      <w:r>
        <w:t xml:space="preserve"> - Schließt den Chat und leert die Nachrichtensammlung.</w:t>
      </w:r>
    </w:p>
    <w:p w14:paraId="1A00C917" w14:textId="77777777" w:rsidR="00243E9B" w:rsidRDefault="00000000">
      <w:pPr>
        <w:rPr>
          <w:i/>
          <w:iCs/>
        </w:rPr>
      </w:pPr>
      <w:proofErr w:type="spellStart"/>
      <w:r>
        <w:rPr>
          <w:i/>
          <w:iCs/>
        </w:rPr>
        <w:t>AddProductComponent</w:t>
      </w:r>
      <w:proofErr w:type="spellEnd"/>
    </w:p>
    <w:p w14:paraId="2B2F2C2E" w14:textId="77777777" w:rsidR="00243E9B" w:rsidRDefault="00000000">
      <w:r>
        <w:t xml:space="preserve">Fügt </w:t>
      </w:r>
      <w:proofErr w:type="gramStart"/>
      <w:r>
        <w:t>die neue Produkte</w:t>
      </w:r>
      <w:proofErr w:type="gramEnd"/>
      <w:r>
        <w:t xml:space="preserve"> vom Benutzer hinzu.</w:t>
      </w:r>
    </w:p>
    <w:p w14:paraId="4BBEBCB9" w14:textId="77777777" w:rsidR="00243E9B" w:rsidRDefault="00000000">
      <w:r>
        <w:tab/>
      </w:r>
      <w:proofErr w:type="spellStart"/>
      <w:proofErr w:type="gramStart"/>
      <w:r>
        <w:rPr>
          <w:i/>
          <w:iCs/>
        </w:rPr>
        <w:t>noOnInit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>)</w:t>
      </w:r>
      <w:r>
        <w:t>- wird beim Laden der Komponente aufgerufen und lädt die verfügbaren Kategorien.</w:t>
      </w:r>
    </w:p>
    <w:p w14:paraId="6F5AE124" w14:textId="77777777" w:rsidR="00243E9B" w:rsidRDefault="00000000">
      <w:r>
        <w:tab/>
      </w:r>
      <w:proofErr w:type="spellStart"/>
      <w:proofErr w:type="gramStart"/>
      <w:r>
        <w:rPr>
          <w:i/>
          <w:iCs/>
        </w:rPr>
        <w:t>loadCategories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>)</w:t>
      </w:r>
      <w:r>
        <w:t xml:space="preserve"> - holt die verfügbaren Produktkategorien vom Server. </w:t>
      </w:r>
    </w:p>
    <w:p w14:paraId="0C7C1D6A" w14:textId="77777777" w:rsidR="00243E9B" w:rsidRDefault="00000000">
      <w:r>
        <w:tab/>
      </w:r>
      <w:proofErr w:type="spellStart"/>
      <w:proofErr w:type="gramStart"/>
      <w:r>
        <w:rPr>
          <w:i/>
          <w:iCs/>
        </w:rPr>
        <w:t>addProduct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>)</w:t>
      </w:r>
      <w:r>
        <w:t xml:space="preserve"> -erstellt ein neues Produkt und sendet es an den Server.</w:t>
      </w:r>
    </w:p>
    <w:p w14:paraId="10811E63" w14:textId="77777777" w:rsidR="00243E9B" w:rsidRDefault="00000000">
      <w:r>
        <w:tab/>
      </w:r>
      <w:proofErr w:type="spellStart"/>
      <w:proofErr w:type="gramStart"/>
      <w:r>
        <w:rPr>
          <w:i/>
          <w:iCs/>
        </w:rPr>
        <w:t>onFileChange</w:t>
      </w:r>
      <w:proofErr w:type="spellEnd"/>
      <w:r>
        <w:rPr>
          <w:i/>
          <w:iCs/>
        </w:rPr>
        <w:t>(</w:t>
      </w:r>
      <w:proofErr w:type="spellStart"/>
      <w:proofErr w:type="gramEnd"/>
      <w:r>
        <w:rPr>
          <w:i/>
          <w:iCs/>
        </w:rPr>
        <w:t>event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any</w:t>
      </w:r>
      <w:proofErr w:type="spellEnd"/>
      <w:r>
        <w:rPr>
          <w:i/>
          <w:iCs/>
        </w:rPr>
        <w:t>)</w:t>
      </w:r>
      <w:r>
        <w:t xml:space="preserve"> - verarbeitet das Hochladen von Produktbildern.</w:t>
      </w:r>
    </w:p>
    <w:p w14:paraId="44777C41" w14:textId="77777777" w:rsidR="00243E9B" w:rsidRDefault="00000000">
      <w:r>
        <w:tab/>
      </w:r>
      <w:proofErr w:type="spellStart"/>
      <w:proofErr w:type="gramStart"/>
      <w:r>
        <w:rPr>
          <w:i/>
          <w:iCs/>
        </w:rPr>
        <w:t>isLeafCategory</w:t>
      </w:r>
      <w:proofErr w:type="spellEnd"/>
      <w:r>
        <w:rPr>
          <w:i/>
          <w:iCs/>
        </w:rPr>
        <w:t>(</w:t>
      </w:r>
      <w:proofErr w:type="spellStart"/>
      <w:proofErr w:type="gramEnd"/>
      <w:r>
        <w:rPr>
          <w:i/>
          <w:iCs/>
        </w:rPr>
        <w:t>categoryId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number</w:t>
      </w:r>
      <w:proofErr w:type="spellEnd"/>
      <w:r>
        <w:rPr>
          <w:i/>
          <w:iCs/>
        </w:rPr>
        <w:t xml:space="preserve"> | null)</w:t>
      </w:r>
      <w:r>
        <w:t xml:space="preserve"> - prüft, ob die gewählte Kategorie keine Unterkategorien hat.</w:t>
      </w:r>
    </w:p>
    <w:p w14:paraId="36E69D9C" w14:textId="77777777" w:rsidR="00243E9B" w:rsidRDefault="00000000">
      <w:r>
        <w:tab/>
      </w:r>
      <w:proofErr w:type="spellStart"/>
      <w:proofErr w:type="gramStart"/>
      <w:r>
        <w:rPr>
          <w:i/>
          <w:iCs/>
        </w:rPr>
        <w:t>getCategoryPrefix</w:t>
      </w:r>
      <w:proofErr w:type="spellEnd"/>
      <w:r>
        <w:rPr>
          <w:i/>
          <w:iCs/>
        </w:rPr>
        <w:t>(</w:t>
      </w:r>
      <w:proofErr w:type="spellStart"/>
      <w:proofErr w:type="gramEnd"/>
      <w:r>
        <w:rPr>
          <w:i/>
          <w:iCs/>
        </w:rPr>
        <w:t>categoryId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number</w:t>
      </w:r>
      <w:proofErr w:type="spellEnd"/>
      <w:r>
        <w:rPr>
          <w:i/>
          <w:iCs/>
        </w:rPr>
        <w:t xml:space="preserve"> | null)</w:t>
      </w:r>
      <w:r>
        <w:t xml:space="preserve"> - fügt einen Bindestrich (-) für jede Ebene der Kategorie hinzu, um hierarchische Abstände visuell anzuzeigen, geht iterativ durch die Elternkategorien und zählt die Ebenen.</w:t>
      </w:r>
    </w:p>
    <w:p w14:paraId="483934E6" w14:textId="77777777" w:rsidR="00243E9B" w:rsidRDefault="00000000">
      <w:r>
        <w:tab/>
      </w:r>
      <w:proofErr w:type="spellStart"/>
      <w:proofErr w:type="gramStart"/>
      <w:r>
        <w:rPr>
          <w:i/>
          <w:iCs/>
        </w:rPr>
        <w:t>onSubmit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>)</w:t>
      </w:r>
      <w:r>
        <w:t xml:space="preserve"> - leitet das Hinzufügen des Produkts ein.</w:t>
      </w:r>
    </w:p>
    <w:p w14:paraId="55AF437B" w14:textId="77777777" w:rsidR="00243E9B" w:rsidRDefault="00000000">
      <w:pPr>
        <w:rPr>
          <w:i/>
          <w:iCs/>
          <w:sz w:val="24"/>
          <w:szCs w:val="24"/>
        </w:rPr>
      </w:pPr>
      <w:proofErr w:type="spellStart"/>
      <w:r>
        <w:rPr>
          <w:i/>
          <w:iCs/>
          <w:sz w:val="24"/>
          <w:szCs w:val="24"/>
        </w:rPr>
        <w:lastRenderedPageBreak/>
        <w:t>MessageListComponent</w:t>
      </w:r>
      <w:proofErr w:type="spellEnd"/>
    </w:p>
    <w:p w14:paraId="3FBC9D0D" w14:textId="77777777" w:rsidR="00243E9B" w:rsidRDefault="00000000">
      <w:r>
        <w:t xml:space="preserve">Zeigt </w:t>
      </w:r>
      <w:r>
        <w:rPr>
          <w:lang w:val="de-DE"/>
        </w:rPr>
        <w:t>eingehende und ausgehende Nachrichten für Benutzer</w:t>
      </w:r>
    </w:p>
    <w:p w14:paraId="41E1CD9F" w14:textId="77777777" w:rsidR="00243E9B" w:rsidRDefault="00000000">
      <w:r>
        <w:rPr>
          <w:lang w:val="de-DE"/>
        </w:rPr>
        <w:tab/>
      </w:r>
      <w:proofErr w:type="spellStart"/>
      <w:proofErr w:type="gramStart"/>
      <w:r>
        <w:rPr>
          <w:i/>
          <w:iCs/>
          <w:lang w:val="de-DE"/>
        </w:rPr>
        <w:t>ngOnInit</w:t>
      </w:r>
      <w:proofErr w:type="spellEnd"/>
      <w:r>
        <w:rPr>
          <w:i/>
          <w:iCs/>
          <w:lang w:val="de-DE"/>
        </w:rPr>
        <w:t>(</w:t>
      </w:r>
      <w:proofErr w:type="gramEnd"/>
      <w:r>
        <w:rPr>
          <w:i/>
          <w:iCs/>
          <w:lang w:val="de-DE"/>
        </w:rPr>
        <w:t>)</w:t>
      </w:r>
      <w:r>
        <w:rPr>
          <w:lang w:val="de-DE"/>
        </w:rPr>
        <w:t xml:space="preserve"> - </w:t>
      </w:r>
      <w:r>
        <w:t>wird beim Laden der Komponente aufgerufen und lädt die Nachrichten des aktuellen Benutzers.</w:t>
      </w:r>
    </w:p>
    <w:p w14:paraId="0E9A14B2" w14:textId="77777777" w:rsidR="00243E9B" w:rsidRDefault="00000000">
      <w:r>
        <w:tab/>
      </w:r>
      <w:proofErr w:type="spellStart"/>
      <w:proofErr w:type="gramStart"/>
      <w:r>
        <w:rPr>
          <w:i/>
          <w:iCs/>
        </w:rPr>
        <w:t>loadMessages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>)</w:t>
      </w:r>
      <w:r>
        <w:t xml:space="preserve"> - lädt alle Nachrichten des aktuellen Benutzers vom Server.</w:t>
      </w:r>
    </w:p>
    <w:p w14:paraId="4818B287" w14:textId="77777777" w:rsidR="00243E9B" w:rsidRDefault="00000000">
      <w:r>
        <w:tab/>
      </w:r>
      <w:proofErr w:type="spellStart"/>
      <w:proofErr w:type="gramStart"/>
      <w:r>
        <w:rPr>
          <w:i/>
          <w:iCs/>
        </w:rPr>
        <w:t>selectMessage</w:t>
      </w:r>
      <w:proofErr w:type="spellEnd"/>
      <w:r>
        <w:rPr>
          <w:i/>
          <w:iCs/>
        </w:rPr>
        <w:t>(</w:t>
      </w:r>
      <w:proofErr w:type="spellStart"/>
      <w:proofErr w:type="gramEnd"/>
      <w:r>
        <w:rPr>
          <w:i/>
          <w:iCs/>
        </w:rPr>
        <w:t>message</w:t>
      </w:r>
      <w:proofErr w:type="spellEnd"/>
      <w:r>
        <w:rPr>
          <w:i/>
          <w:iCs/>
        </w:rPr>
        <w:t>: Message)</w:t>
      </w:r>
      <w:r>
        <w:t xml:space="preserve"> - ermöglicht dem Benutzer, eine Nachricht auszuwählen, um darauf zu antworten.</w:t>
      </w:r>
    </w:p>
    <w:p w14:paraId="7685B1EB" w14:textId="77777777" w:rsidR="00243E9B" w:rsidRDefault="00000000">
      <w:r>
        <w:tab/>
      </w:r>
      <w:proofErr w:type="spellStart"/>
      <w:proofErr w:type="gramStart"/>
      <w:r>
        <w:rPr>
          <w:i/>
          <w:iCs/>
        </w:rPr>
        <w:t>sendReply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>)</w:t>
      </w:r>
      <w:r>
        <w:t xml:space="preserve"> - sendet eine Antwortnachricht an den Gesprächspartner.</w:t>
      </w:r>
    </w:p>
    <w:p w14:paraId="02076C27" w14:textId="77777777" w:rsidR="00243E9B" w:rsidRDefault="00000000">
      <w:r>
        <w:tab/>
      </w:r>
      <w:proofErr w:type="spellStart"/>
      <w:proofErr w:type="gramStart"/>
      <w:r>
        <w:rPr>
          <w:i/>
          <w:iCs/>
        </w:rPr>
        <w:t>closeReplyWindow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>)</w:t>
      </w:r>
      <w:r>
        <w:t xml:space="preserve"> - schließt das Antwortfenster, indem die ausgewählte Nachricht gelöscht wird.</w:t>
      </w:r>
    </w:p>
    <w:p w14:paraId="71CCB74E" w14:textId="77777777" w:rsidR="00243E9B" w:rsidRDefault="00000000">
      <w:r>
        <w:tab/>
      </w:r>
      <w:r>
        <w:rPr>
          <w:b/>
          <w:bCs/>
        </w:rPr>
        <w:t>4.2.3 Services</w:t>
      </w:r>
    </w:p>
    <w:p w14:paraId="55A132CF" w14:textId="77777777" w:rsidR="00243E9B" w:rsidRDefault="00000000">
      <w:pPr>
        <w:rPr>
          <w:i/>
          <w:iCs/>
          <w:sz w:val="24"/>
          <w:szCs w:val="24"/>
        </w:rPr>
      </w:pPr>
      <w:proofErr w:type="spellStart"/>
      <w:r>
        <w:rPr>
          <w:i/>
          <w:iCs/>
          <w:sz w:val="24"/>
          <w:szCs w:val="24"/>
        </w:rPr>
        <w:t>AuthserviceService</w:t>
      </w:r>
      <w:proofErr w:type="spellEnd"/>
    </w:p>
    <w:p w14:paraId="24270957" w14:textId="77777777" w:rsidR="00243E9B" w:rsidRDefault="00000000">
      <w:r>
        <w:t>Verwaltet die Authentifizierung, Token-Speicherung, Login und Logout-Funktionalitäten.</w:t>
      </w:r>
    </w:p>
    <w:p w14:paraId="089E15CB" w14:textId="77777777" w:rsidR="00243E9B" w:rsidRDefault="00000000">
      <w:r>
        <w:tab/>
      </w:r>
      <w:proofErr w:type="spellStart"/>
      <w:proofErr w:type="gramStart"/>
      <w:r>
        <w:rPr>
          <w:i/>
          <w:iCs/>
        </w:rPr>
        <w:t>getToken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>)</w:t>
      </w:r>
      <w:r>
        <w:t xml:space="preserve"> - ruft das gespeicherte Authentifizierungstoken aus dem </w:t>
      </w:r>
      <w:proofErr w:type="spellStart"/>
      <w:r>
        <w:t>LocalStorage</w:t>
      </w:r>
      <w:proofErr w:type="spellEnd"/>
      <w:r>
        <w:t xml:space="preserve"> ab.</w:t>
      </w:r>
    </w:p>
    <w:p w14:paraId="33B6AF4A" w14:textId="77777777" w:rsidR="00243E9B" w:rsidRDefault="00000000">
      <w:r>
        <w:tab/>
      </w:r>
      <w:proofErr w:type="spellStart"/>
      <w:proofErr w:type="gramStart"/>
      <w:r>
        <w:rPr>
          <w:i/>
          <w:iCs/>
        </w:rPr>
        <w:t>setToken</w:t>
      </w:r>
      <w:proofErr w:type="spellEnd"/>
      <w:r>
        <w:rPr>
          <w:i/>
          <w:iCs/>
        </w:rPr>
        <w:t>(</w:t>
      </w:r>
      <w:proofErr w:type="spellStart"/>
      <w:proofErr w:type="gramEnd"/>
      <w:r>
        <w:rPr>
          <w:i/>
          <w:iCs/>
        </w:rPr>
        <w:t>token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string</w:t>
      </w:r>
      <w:proofErr w:type="spellEnd"/>
      <w:r>
        <w:rPr>
          <w:i/>
          <w:iCs/>
        </w:rPr>
        <w:t>)</w:t>
      </w:r>
      <w:r>
        <w:t xml:space="preserve"> - speichert ein neues Authentifizierungstoken im </w:t>
      </w:r>
      <w:proofErr w:type="spellStart"/>
      <w:r>
        <w:t>LocalStorage</w:t>
      </w:r>
      <w:proofErr w:type="spellEnd"/>
      <w:r>
        <w:t>.</w:t>
      </w:r>
    </w:p>
    <w:p w14:paraId="026F799C" w14:textId="77777777" w:rsidR="00243E9B" w:rsidRDefault="00000000">
      <w:r>
        <w:tab/>
      </w:r>
      <w:proofErr w:type="spellStart"/>
      <w:proofErr w:type="gramStart"/>
      <w:r>
        <w:rPr>
          <w:i/>
          <w:iCs/>
        </w:rPr>
        <w:t>getUserId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>)</w:t>
      </w:r>
      <w:r>
        <w:t xml:space="preserve"> - dekodiert das gespeicherte Token und extrahiert die Benutzer-ID.</w:t>
      </w:r>
    </w:p>
    <w:p w14:paraId="09991357" w14:textId="77777777" w:rsidR="00243E9B" w:rsidRDefault="00000000">
      <w:r>
        <w:tab/>
      </w:r>
      <w:proofErr w:type="spellStart"/>
      <w:proofErr w:type="gramStart"/>
      <w:r>
        <w:rPr>
          <w:i/>
          <w:iCs/>
        </w:rPr>
        <w:t>register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>)</w:t>
      </w:r>
      <w:r>
        <w:t xml:space="preserve"> - meldet einen neuen Benutzer mit </w:t>
      </w:r>
      <w:proofErr w:type="spellStart"/>
      <w:r>
        <w:t>username</w:t>
      </w:r>
      <w:proofErr w:type="spellEnd"/>
      <w:r>
        <w:t xml:space="preserve"> und </w:t>
      </w:r>
      <w:proofErr w:type="spellStart"/>
      <w:r>
        <w:t>password</w:t>
      </w:r>
      <w:proofErr w:type="spellEnd"/>
      <w:r>
        <w:t xml:space="preserve"> beim Server an.</w:t>
      </w:r>
    </w:p>
    <w:p w14:paraId="5087B6E4" w14:textId="77777777" w:rsidR="00243E9B" w:rsidRDefault="00000000">
      <w:r>
        <w:tab/>
      </w:r>
      <w:proofErr w:type="spellStart"/>
      <w:proofErr w:type="gramStart"/>
      <w:r>
        <w:rPr>
          <w:i/>
          <w:iCs/>
        </w:rPr>
        <w:t>decodeToken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>)</w:t>
      </w:r>
      <w:r>
        <w:t xml:space="preserve"> - dekodiert das JWT-Token und gibt den Nutzerdatensatz als JSON-Objekt zurück.</w:t>
      </w:r>
    </w:p>
    <w:p w14:paraId="018021D6" w14:textId="77777777" w:rsidR="00243E9B" w:rsidRDefault="00000000">
      <w:r>
        <w:tab/>
      </w:r>
      <w:proofErr w:type="spellStart"/>
      <w:proofErr w:type="gramStart"/>
      <w:r>
        <w:rPr>
          <w:i/>
          <w:iCs/>
        </w:rPr>
        <w:t>checkTokenExpiration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 xml:space="preserve">) </w:t>
      </w:r>
      <w:r>
        <w:t>- prüft, ob das gespeicherte Token bereits abgelaufen ist.</w:t>
      </w:r>
    </w:p>
    <w:p w14:paraId="2B9ED135" w14:textId="77777777" w:rsidR="00243E9B" w:rsidRDefault="00000000">
      <w:r>
        <w:tab/>
      </w:r>
      <w:proofErr w:type="spellStart"/>
      <w:proofErr w:type="gramStart"/>
      <w:r>
        <w:rPr>
          <w:i/>
          <w:iCs/>
        </w:rPr>
        <w:t>isAuthenticated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>)</w:t>
      </w:r>
      <w:r>
        <w:t xml:space="preserve"> - überprüft, ob der Benutzer aktuell angemeldet ist.</w:t>
      </w:r>
    </w:p>
    <w:p w14:paraId="06CC9628" w14:textId="77777777" w:rsidR="00243E9B" w:rsidRDefault="00000000">
      <w:r>
        <w:tab/>
      </w:r>
      <w:proofErr w:type="spellStart"/>
      <w:proofErr w:type="gramStart"/>
      <w:r>
        <w:rPr>
          <w:i/>
          <w:iCs/>
        </w:rPr>
        <w:t>logout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>)</w:t>
      </w:r>
      <w:r>
        <w:t xml:space="preserve"> - beendet die Benutzersitzung.</w:t>
      </w:r>
    </w:p>
    <w:p w14:paraId="71A92879" w14:textId="77777777" w:rsidR="00243E9B" w:rsidRDefault="00000000">
      <w:pPr>
        <w:rPr>
          <w:i/>
          <w:iCs/>
          <w:sz w:val="24"/>
          <w:szCs w:val="24"/>
        </w:rPr>
      </w:pPr>
      <w:proofErr w:type="spellStart"/>
      <w:r>
        <w:rPr>
          <w:i/>
          <w:iCs/>
          <w:sz w:val="24"/>
          <w:szCs w:val="24"/>
        </w:rPr>
        <w:t>ProductFilterService</w:t>
      </w:r>
      <w:proofErr w:type="spellEnd"/>
    </w:p>
    <w:p w14:paraId="0182AB66" w14:textId="77777777" w:rsidR="00243E9B" w:rsidRDefault="00000000">
      <w:r>
        <w:t xml:space="preserve">Enthält </w:t>
      </w:r>
      <w:proofErr w:type="spellStart"/>
      <w:r>
        <w:t>BehaviourSubject</w:t>
      </w:r>
      <w:proofErr w:type="spellEnd"/>
      <w:r>
        <w:t xml:space="preserve"> aus </w:t>
      </w:r>
      <w:proofErr w:type="spellStart"/>
      <w:r>
        <w:t>RxJS</w:t>
      </w:r>
      <w:proofErr w:type="spellEnd"/>
      <w:r>
        <w:t xml:space="preserve"> </w:t>
      </w:r>
      <w:proofErr w:type="spellStart"/>
      <w:r>
        <w:t>Bibliotek</w:t>
      </w:r>
      <w:proofErr w:type="spellEnd"/>
      <w:r>
        <w:t xml:space="preserve">, der immer den letzten gespeicherten Wert enthält und ihn an neue Abonnenten weitergibt. Hier wird </w:t>
      </w:r>
      <w:proofErr w:type="gramStart"/>
      <w:r>
        <w:t>verwendet</w:t>
      </w:r>
      <w:proofErr w:type="gramEnd"/>
      <w:r>
        <w:t xml:space="preserve"> um der Zustand zwischen Komponenten nämlich </w:t>
      </w:r>
      <w:proofErr w:type="spellStart"/>
      <w:r>
        <w:t>ProductListComponent</w:t>
      </w:r>
      <w:proofErr w:type="spellEnd"/>
      <w:r>
        <w:t xml:space="preserve"> und </w:t>
      </w:r>
      <w:proofErr w:type="spellStart"/>
      <w:r>
        <w:t>RetailComponent</w:t>
      </w:r>
      <w:proofErr w:type="spellEnd"/>
      <w:r>
        <w:t xml:space="preserve"> zu teilen.</w:t>
      </w:r>
    </w:p>
    <w:p w14:paraId="0CF62679" w14:textId="77777777" w:rsidR="00243E9B" w:rsidRDefault="00000000">
      <w:r>
        <w:tab/>
      </w:r>
      <w:proofErr w:type="spellStart"/>
      <w:proofErr w:type="gramStart"/>
      <w:r>
        <w:t>updateSearchTerm</w:t>
      </w:r>
      <w:proofErr w:type="spellEnd"/>
      <w:r>
        <w:t>(</w:t>
      </w:r>
      <w:proofErr w:type="spellStart"/>
      <w:proofErr w:type="gramEnd"/>
      <w:r>
        <w:t>term</w:t>
      </w:r>
      <w:proofErr w:type="spellEnd"/>
      <w:r>
        <w:t xml:space="preserve">: </w:t>
      </w:r>
      <w:proofErr w:type="spellStart"/>
      <w:r>
        <w:t>string</w:t>
      </w:r>
      <w:proofErr w:type="spellEnd"/>
      <w:r>
        <w:t>) - aktualisiert den aktuellen Suchbegriff und benachrichtigt alle abonnierten Komponenten.</w:t>
      </w:r>
    </w:p>
    <w:p w14:paraId="5A2EAF32" w14:textId="77777777" w:rsidR="00243E9B" w:rsidRDefault="00000000">
      <w:pPr>
        <w:rPr>
          <w:i/>
          <w:iCs/>
          <w:sz w:val="24"/>
          <w:szCs w:val="24"/>
        </w:rPr>
      </w:pPr>
      <w:proofErr w:type="spellStart"/>
      <w:r>
        <w:rPr>
          <w:i/>
          <w:iCs/>
          <w:sz w:val="24"/>
          <w:szCs w:val="24"/>
        </w:rPr>
        <w:t>MessageService</w:t>
      </w:r>
      <w:proofErr w:type="spellEnd"/>
    </w:p>
    <w:p w14:paraId="4C040231" w14:textId="77777777" w:rsidR="00243E9B" w:rsidRDefault="00000000">
      <w:r>
        <w:t xml:space="preserve">Der </w:t>
      </w:r>
      <w:proofErr w:type="spellStart"/>
      <w:r>
        <w:t>MessageService</w:t>
      </w:r>
      <w:proofErr w:type="spellEnd"/>
      <w:r>
        <w:t xml:space="preserve"> verwaltet die Nachrichtenfunktionalität. Er ermöglicht es den Benutzern, Nachrichten zu senden und ihre empfangenen Nachrichten abzurufen.</w:t>
      </w:r>
    </w:p>
    <w:p w14:paraId="50D4FF0C" w14:textId="77777777" w:rsidR="00243E9B" w:rsidRDefault="00000000">
      <w:r>
        <w:tab/>
      </w:r>
      <w:proofErr w:type="spellStart"/>
      <w:proofErr w:type="gramStart"/>
      <w:r>
        <w:rPr>
          <w:i/>
          <w:iCs/>
        </w:rPr>
        <w:t>sendMessage</w:t>
      </w:r>
      <w:proofErr w:type="spellEnd"/>
      <w:r>
        <w:rPr>
          <w:i/>
          <w:iCs/>
        </w:rPr>
        <w:t>(</w:t>
      </w:r>
      <w:proofErr w:type="spellStart"/>
      <w:proofErr w:type="gramEnd"/>
      <w:r>
        <w:rPr>
          <w:i/>
          <w:iCs/>
        </w:rPr>
        <w:t>message</w:t>
      </w:r>
      <w:proofErr w:type="spellEnd"/>
      <w:r>
        <w:rPr>
          <w:i/>
          <w:iCs/>
        </w:rPr>
        <w:t>: Message)</w:t>
      </w:r>
      <w:r>
        <w:t xml:space="preserve"> - sendet eine Nachricht vom aktuellen Benutzer an einen anderen Benutzer.</w:t>
      </w:r>
    </w:p>
    <w:p w14:paraId="164942C2" w14:textId="77777777" w:rsidR="00243E9B" w:rsidRDefault="00000000">
      <w:r>
        <w:tab/>
      </w:r>
      <w:proofErr w:type="spellStart"/>
      <w:proofErr w:type="gramStart"/>
      <w:r>
        <w:rPr>
          <w:i/>
          <w:iCs/>
        </w:rPr>
        <w:t>getUserMessages</w:t>
      </w:r>
      <w:proofErr w:type="spellEnd"/>
      <w:r>
        <w:rPr>
          <w:i/>
          <w:iCs/>
        </w:rPr>
        <w:t>(</w:t>
      </w:r>
      <w:proofErr w:type="spellStart"/>
      <w:proofErr w:type="gramEnd"/>
      <w:r>
        <w:rPr>
          <w:i/>
          <w:iCs/>
        </w:rPr>
        <w:t>userId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string</w:t>
      </w:r>
      <w:proofErr w:type="spellEnd"/>
      <w:r>
        <w:rPr>
          <w:i/>
          <w:iCs/>
        </w:rPr>
        <w:t>)</w:t>
      </w:r>
      <w:r>
        <w:t xml:space="preserve"> - holt alle Nachrichten für einen bestimmten Benutzer vom Server.</w:t>
      </w:r>
    </w:p>
    <w:p w14:paraId="1392C653" w14:textId="77777777" w:rsidR="00243E9B" w:rsidRDefault="00000000">
      <w:proofErr w:type="spellStart"/>
      <w:r>
        <w:rPr>
          <w:i/>
          <w:iCs/>
          <w:sz w:val="24"/>
          <w:szCs w:val="24"/>
        </w:rPr>
        <w:lastRenderedPageBreak/>
        <w:t>ProductService</w:t>
      </w:r>
      <w:proofErr w:type="spellEnd"/>
      <w:r>
        <w:br/>
      </w:r>
      <w:r>
        <w:br/>
        <w:t xml:space="preserve">Der </w:t>
      </w:r>
      <w:proofErr w:type="spellStart"/>
      <w:r>
        <w:t>ProductService</w:t>
      </w:r>
      <w:proofErr w:type="spellEnd"/>
      <w:r>
        <w:t xml:space="preserve"> verwaltet die Produktverwaltung im Online-Marktplatz. Er ermöglicht es Benutzern, Produkte abzurufen, hinzuzufügen, zu aktualisieren und zu löschen.</w:t>
      </w:r>
    </w:p>
    <w:p w14:paraId="00CF1A53" w14:textId="77777777" w:rsidR="00243E9B" w:rsidRDefault="00000000">
      <w:r>
        <w:tab/>
      </w:r>
      <w:proofErr w:type="spellStart"/>
      <w:proofErr w:type="gramStart"/>
      <w:r>
        <w:rPr>
          <w:i/>
          <w:iCs/>
        </w:rPr>
        <w:t>getProducts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>)</w:t>
      </w:r>
      <w:r>
        <w:t xml:space="preserve"> - lädt die vollständige Liste der Produkte vom Server.</w:t>
      </w:r>
    </w:p>
    <w:p w14:paraId="24319029" w14:textId="77777777" w:rsidR="00243E9B" w:rsidRDefault="00000000">
      <w:r>
        <w:tab/>
      </w:r>
      <w:proofErr w:type="spellStart"/>
      <w:proofErr w:type="gramStart"/>
      <w:r>
        <w:rPr>
          <w:i/>
          <w:iCs/>
        </w:rPr>
        <w:t>getProductById</w:t>
      </w:r>
      <w:proofErr w:type="spellEnd"/>
      <w:r>
        <w:rPr>
          <w:i/>
          <w:iCs/>
        </w:rPr>
        <w:t>(</w:t>
      </w:r>
      <w:proofErr w:type="spellStart"/>
      <w:proofErr w:type="gramEnd"/>
      <w:r>
        <w:rPr>
          <w:i/>
          <w:iCs/>
        </w:rPr>
        <w:t>productId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number</w:t>
      </w:r>
      <w:proofErr w:type="spellEnd"/>
      <w:r>
        <w:rPr>
          <w:i/>
          <w:iCs/>
        </w:rPr>
        <w:t>)</w:t>
      </w:r>
      <w:r>
        <w:t xml:space="preserve"> - lädt die Details eines bestimmten Produkts anhand seiner ID.</w:t>
      </w:r>
    </w:p>
    <w:p w14:paraId="1C743C9B" w14:textId="77777777" w:rsidR="00243E9B" w:rsidRDefault="00000000">
      <w:r>
        <w:tab/>
      </w:r>
      <w:proofErr w:type="spellStart"/>
      <w:proofErr w:type="gramStart"/>
      <w:r>
        <w:rPr>
          <w:i/>
          <w:iCs/>
        </w:rPr>
        <w:t>getCategories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>)</w:t>
      </w:r>
      <w:r>
        <w:t xml:space="preserve"> - lädt die verfügbaren Kategorien vom Server.</w:t>
      </w:r>
    </w:p>
    <w:p w14:paraId="3245BEC5" w14:textId="77777777" w:rsidR="00243E9B" w:rsidRDefault="00000000">
      <w:r>
        <w:tab/>
      </w:r>
      <w:proofErr w:type="spellStart"/>
      <w:proofErr w:type="gramStart"/>
      <w:r>
        <w:rPr>
          <w:i/>
          <w:iCs/>
        </w:rPr>
        <w:t>addProduct</w:t>
      </w:r>
      <w:proofErr w:type="spellEnd"/>
      <w:r>
        <w:rPr>
          <w:i/>
          <w:iCs/>
        </w:rPr>
        <w:t>(</w:t>
      </w:r>
      <w:proofErr w:type="spellStart"/>
      <w:proofErr w:type="gramEnd"/>
      <w:r>
        <w:rPr>
          <w:i/>
          <w:iCs/>
        </w:rPr>
        <w:t>product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Product</w:t>
      </w:r>
      <w:proofErr w:type="spellEnd"/>
      <w:r>
        <w:rPr>
          <w:i/>
          <w:iCs/>
        </w:rPr>
        <w:t>)</w:t>
      </w:r>
      <w:r>
        <w:t xml:space="preserve"> - sendet die Daten eines neuen Produkts an den Server.</w:t>
      </w:r>
    </w:p>
    <w:p w14:paraId="38B44D18" w14:textId="77777777" w:rsidR="00243E9B" w:rsidRDefault="00000000">
      <w:r>
        <w:tab/>
      </w:r>
      <w:proofErr w:type="spellStart"/>
      <w:proofErr w:type="gramStart"/>
      <w:r>
        <w:rPr>
          <w:i/>
          <w:iCs/>
        </w:rPr>
        <w:t>deleteProduct</w:t>
      </w:r>
      <w:proofErr w:type="spellEnd"/>
      <w:r>
        <w:rPr>
          <w:i/>
          <w:iCs/>
        </w:rPr>
        <w:t>(</w:t>
      </w:r>
      <w:proofErr w:type="spellStart"/>
      <w:proofErr w:type="gramEnd"/>
      <w:r>
        <w:rPr>
          <w:i/>
          <w:iCs/>
        </w:rPr>
        <w:t>productId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number</w:t>
      </w:r>
      <w:proofErr w:type="spellEnd"/>
      <w:r>
        <w:rPr>
          <w:i/>
          <w:iCs/>
        </w:rPr>
        <w:t>)</w:t>
      </w:r>
      <w:r>
        <w:t xml:space="preserve"> - löscht ein Produkt anhand seiner ID.</w:t>
      </w:r>
    </w:p>
    <w:p w14:paraId="77FE526B" w14:textId="77777777" w:rsidR="00243E9B" w:rsidRPr="007A640C" w:rsidRDefault="00000000">
      <w:pPr>
        <w:rPr>
          <w:lang w:val="en-US"/>
        </w:rPr>
      </w:pPr>
      <w:r>
        <w:tab/>
      </w:r>
      <w:proofErr w:type="spellStart"/>
      <w:proofErr w:type="gramStart"/>
      <w:r>
        <w:rPr>
          <w:i/>
          <w:iCs/>
          <w:lang w:val="en-US"/>
        </w:rPr>
        <w:t>updateProductStatus</w:t>
      </w:r>
      <w:proofErr w:type="spellEnd"/>
      <w:r>
        <w:rPr>
          <w:i/>
          <w:iCs/>
          <w:lang w:val="en-US"/>
        </w:rPr>
        <w:t>(</w:t>
      </w:r>
      <w:proofErr w:type="spellStart"/>
      <w:proofErr w:type="gramEnd"/>
      <w:r>
        <w:rPr>
          <w:i/>
          <w:iCs/>
          <w:lang w:val="en-US"/>
        </w:rPr>
        <w:t>productId</w:t>
      </w:r>
      <w:proofErr w:type="spellEnd"/>
      <w:r>
        <w:rPr>
          <w:i/>
          <w:iCs/>
          <w:lang w:val="en-US"/>
        </w:rPr>
        <w:t>: number, status: string)</w:t>
      </w:r>
      <w:r>
        <w:rPr>
          <w:lang w:val="en-US"/>
        </w:rPr>
        <w:t xml:space="preserve">- </w:t>
      </w:r>
      <w:proofErr w:type="spellStart"/>
      <w:r>
        <w:rPr>
          <w:lang w:val="en-US"/>
        </w:rPr>
        <w:t>aktualisiert</w:t>
      </w:r>
      <w:proofErr w:type="spellEnd"/>
      <w:r>
        <w:rPr>
          <w:lang w:val="en-US"/>
        </w:rPr>
        <w:t xml:space="preserve"> den Status </w:t>
      </w:r>
      <w:proofErr w:type="spellStart"/>
      <w:r>
        <w:rPr>
          <w:lang w:val="en-US"/>
        </w:rPr>
        <w:t>eines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Produkts</w:t>
      </w:r>
      <w:proofErr w:type="spellEnd"/>
      <w:r>
        <w:rPr>
          <w:lang w:val="en-US"/>
        </w:rPr>
        <w:t xml:space="preserve"> (available, reserved, sold).</w:t>
      </w:r>
    </w:p>
    <w:p w14:paraId="72ACB9F8" w14:textId="77777777" w:rsidR="00243E9B" w:rsidRDefault="00000000">
      <w:pPr>
        <w:rPr>
          <w:lang w:val="en-US"/>
        </w:rPr>
      </w:pPr>
      <w:r>
        <w:rPr>
          <w:lang w:val="en-US"/>
        </w:rPr>
        <w:tab/>
      </w:r>
    </w:p>
    <w:p w14:paraId="67675CE5" w14:textId="77777777" w:rsidR="00243E9B" w:rsidRDefault="00000000">
      <w:pPr>
        <w:ind w:firstLine="708"/>
        <w:rPr>
          <w:b/>
          <w:bCs/>
        </w:rPr>
      </w:pPr>
      <w:r>
        <w:rPr>
          <w:b/>
          <w:bCs/>
        </w:rPr>
        <w:t>4.3 Routing</w:t>
      </w:r>
    </w:p>
    <w:p w14:paraId="0363BC80" w14:textId="77777777" w:rsidR="00243E9B" w:rsidRDefault="00000000">
      <w:r>
        <w:t>Das Routing ermöglicht eine nahtlose Navigation zwischen den Seiten.</w:t>
      </w:r>
    </w:p>
    <w:p w14:paraId="24431EEB" w14:textId="77777777" w:rsidR="00243E9B" w:rsidRDefault="00000000">
      <w:pPr>
        <w:jc w:val="center"/>
      </w:pPr>
      <w:r>
        <w:br/>
      </w:r>
    </w:p>
    <w:p w14:paraId="3E05DB7D" w14:textId="77777777" w:rsidR="00243E9B" w:rsidRPr="007A640C" w:rsidRDefault="00000000">
      <w:pPr>
        <w:ind w:left="708"/>
        <w:rPr>
          <w:lang w:val="en-US"/>
        </w:rPr>
      </w:pPr>
      <w:r>
        <w:rPr>
          <w:noProof/>
        </w:rPr>
        <w:drawing>
          <wp:inline distT="0" distB="0" distL="0" distR="0" wp14:anchorId="0BA74569" wp14:editId="2B1E9753">
            <wp:extent cx="3275709" cy="2301160"/>
            <wp:effectExtent l="0" t="0" r="891" b="3890"/>
            <wp:docPr id="4547677" name="Grafik 1" descr="Ein Bild, das Text, Screenshot, Software, Display enthält.&#10;&#10;KI-generierte Inhalte können fehlerhaft sein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5709" cy="23011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proofErr w:type="spellStart"/>
      <w:r>
        <w:rPr>
          <w:lang w:val="en-US"/>
        </w:rPr>
        <w:t>Abbildung</w:t>
      </w:r>
      <w:proofErr w:type="spellEnd"/>
      <w:r>
        <w:rPr>
          <w:lang w:val="en-US"/>
        </w:rPr>
        <w:t xml:space="preserve"> 2. Routing</w:t>
      </w:r>
    </w:p>
    <w:p w14:paraId="01C21425" w14:textId="77777777" w:rsidR="00243E9B" w:rsidRDefault="00000000">
      <w:pPr>
        <w:rPr>
          <w:b/>
          <w:bCs/>
          <w:lang w:val="en-US"/>
        </w:rPr>
      </w:pPr>
      <w:r>
        <w:rPr>
          <w:b/>
          <w:bCs/>
          <w:lang w:val="en-US"/>
        </w:rPr>
        <w:t>4.4 Database</w:t>
      </w:r>
    </w:p>
    <w:p w14:paraId="0D8B78BB" w14:textId="77777777" w:rsidR="00243E9B" w:rsidRDefault="00000000">
      <w:pPr>
        <w:rPr>
          <w:lang w:val="en-US"/>
        </w:rPr>
      </w:pPr>
      <w:r>
        <w:rPr>
          <w:lang w:val="en-US"/>
        </w:rPr>
        <w:t>PostgreSQL</w:t>
      </w:r>
    </w:p>
    <w:p w14:paraId="3AA354A2" w14:textId="77777777" w:rsidR="00243E9B" w:rsidRDefault="00000000">
      <w:pPr>
        <w:rPr>
          <w:lang w:val="en-US"/>
        </w:rPr>
      </w:pPr>
      <w:proofErr w:type="spellStart"/>
      <w:r>
        <w:rPr>
          <w:lang w:val="en-US"/>
        </w:rPr>
        <w:t>Tabelle</w:t>
      </w:r>
      <w:proofErr w:type="spellEnd"/>
      <w:r>
        <w:rPr>
          <w:lang w:val="en-US"/>
        </w:rPr>
        <w:t>:</w:t>
      </w:r>
    </w:p>
    <w:p w14:paraId="26F2AC43" w14:textId="77777777" w:rsidR="00243E9B" w:rsidRPr="007A640C" w:rsidRDefault="00000000">
      <w:pPr>
        <w:rPr>
          <w:lang w:val="en-US"/>
        </w:rPr>
      </w:pPr>
      <w:r>
        <w:rPr>
          <w:lang w:val="en-US"/>
        </w:rPr>
        <w:t>users (id, username, password)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4FA01E3F" wp14:editId="4CB54196">
            <wp:extent cx="2175741" cy="201936"/>
            <wp:effectExtent l="0" t="0" r="0" b="7614"/>
            <wp:docPr id="1591590680" name="Grafik 1" descr="Ein Bild, das Text, Schrift, Screenshot, Reihe enthält.&#10;&#10;KI-generierte Inhalte können fehlerhaft sein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5741" cy="20193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6C73EE9" w14:textId="77777777" w:rsidR="00243E9B" w:rsidRPr="007A640C" w:rsidRDefault="00000000">
      <w:pPr>
        <w:rPr>
          <w:lang w:val="en-US"/>
        </w:rPr>
      </w:pPr>
      <w:r>
        <w:rPr>
          <w:lang w:val="en-US"/>
        </w:rPr>
        <w:t xml:space="preserve">products (id, name, price, description, images, </w:t>
      </w:r>
      <w:proofErr w:type="spellStart"/>
      <w:r>
        <w:rPr>
          <w:lang w:val="en-US"/>
        </w:rPr>
        <w:t>category_id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owner_id</w:t>
      </w:r>
      <w:proofErr w:type="spellEnd"/>
      <w:r>
        <w:rPr>
          <w:lang w:val="en-US"/>
        </w:rPr>
        <w:t>, status)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60A1E424" wp14:editId="3DBA3250">
            <wp:extent cx="5760720" cy="212085"/>
            <wp:effectExtent l="0" t="0" r="0" b="0"/>
            <wp:docPr id="345597814" name="Grafik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208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4C54FCD" w14:textId="78631146" w:rsidR="00243E9B" w:rsidRPr="007A640C" w:rsidRDefault="00000000">
      <w:pPr>
        <w:rPr>
          <w:lang w:val="en-US"/>
        </w:rPr>
      </w:pPr>
      <w:r>
        <w:rPr>
          <w:lang w:val="en-US"/>
        </w:rPr>
        <w:t xml:space="preserve">categories (id, name, </w:t>
      </w:r>
      <w:proofErr w:type="spellStart"/>
      <w:r>
        <w:rPr>
          <w:lang w:val="en-US"/>
        </w:rPr>
        <w:t>parent_id</w:t>
      </w:r>
      <w:proofErr w:type="spellEnd"/>
      <w:r>
        <w:rPr>
          <w:lang w:val="en-US"/>
        </w:rPr>
        <w:t>)</w:t>
      </w:r>
      <w:r>
        <w:rPr>
          <w:lang w:val="en-US"/>
        </w:rPr>
        <w:br/>
      </w:r>
      <w:r w:rsidR="00713FC5">
        <w:rPr>
          <w:noProof/>
          <w:lang w:val="en-US"/>
        </w:rPr>
        <w:drawing>
          <wp:inline distT="0" distB="0" distL="0" distR="0" wp14:anchorId="0B9A95F5" wp14:editId="6AFBE278">
            <wp:extent cx="2268638" cy="247570"/>
            <wp:effectExtent l="0" t="0" r="0" b="635"/>
            <wp:docPr id="1904791100" name="Grafik 4" descr="Ein Bild, das Text, Schrift, Screenshot, Reih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791100" name="Grafik 4" descr="Ein Bild, das Text, Schrift, Screenshot, Reihe enthält.&#10;&#10;KI-generierte Inhalte können fehlerhaft sein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3925" cy="27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35F8A" w14:textId="77777777" w:rsidR="00243E9B" w:rsidRPr="007A640C" w:rsidRDefault="00000000">
      <w:pPr>
        <w:rPr>
          <w:lang w:val="en-US"/>
        </w:rPr>
      </w:pPr>
      <w:r>
        <w:rPr>
          <w:lang w:val="en-US"/>
        </w:rPr>
        <w:lastRenderedPageBreak/>
        <w:t xml:space="preserve">messages (id, </w:t>
      </w:r>
      <w:proofErr w:type="spellStart"/>
      <w:r>
        <w:rPr>
          <w:lang w:val="en-US"/>
        </w:rPr>
        <w:t>product_id</w:t>
      </w:r>
      <w:proofErr w:type="spellEnd"/>
      <w:r>
        <w:rPr>
          <w:lang w:val="en-US"/>
        </w:rPr>
        <w:t xml:space="preserve">, content, </w:t>
      </w:r>
      <w:proofErr w:type="spellStart"/>
      <w:r>
        <w:rPr>
          <w:lang w:val="en-US"/>
        </w:rPr>
        <w:t>created_at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sender_id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receiver_id</w:t>
      </w:r>
      <w:proofErr w:type="spellEnd"/>
      <w:r>
        <w:rPr>
          <w:lang w:val="en-US"/>
        </w:rPr>
        <w:t>)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6B2F7726" wp14:editId="16FACD2A">
            <wp:extent cx="4542501" cy="231827"/>
            <wp:effectExtent l="0" t="0" r="0" b="0"/>
            <wp:docPr id="1688506913" name="Grafik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2501" cy="23182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0C4F279" w14:textId="77777777" w:rsidR="00243E9B" w:rsidRDefault="00243E9B">
      <w:pPr>
        <w:rPr>
          <w:lang w:val="en-US"/>
        </w:rPr>
      </w:pPr>
    </w:p>
    <w:p w14:paraId="0E96CE6C" w14:textId="77777777" w:rsidR="00243E9B" w:rsidRDefault="00000000">
      <w:pPr>
        <w:ind w:firstLine="708"/>
        <w:jc w:val="center"/>
        <w:rPr>
          <w:sz w:val="40"/>
          <w:szCs w:val="40"/>
        </w:rPr>
      </w:pPr>
      <w:r>
        <w:rPr>
          <w:sz w:val="40"/>
          <w:szCs w:val="40"/>
        </w:rPr>
        <w:t>5.Demonstration</w:t>
      </w:r>
    </w:p>
    <w:p w14:paraId="4A79C8A2" w14:textId="77777777" w:rsidR="00243E9B" w:rsidRDefault="00000000">
      <w:pPr>
        <w:jc w:val="center"/>
      </w:pPr>
      <w:r>
        <w:rPr>
          <w:noProof/>
          <w:sz w:val="40"/>
          <w:szCs w:val="40"/>
        </w:rPr>
        <w:drawing>
          <wp:inline distT="0" distB="0" distL="0" distR="0" wp14:anchorId="2E9D8E83" wp14:editId="6D7111A7">
            <wp:extent cx="5760720" cy="1930398"/>
            <wp:effectExtent l="0" t="0" r="0" b="0"/>
            <wp:docPr id="699222585" name="Grafik 1" descr="Ein Bild, das Screenshot, Text enthält.&#10;&#10;KI-generierte Inhalte können fehlerhaft sein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039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br/>
        <w:t>Abbildung 3.homepage/</w:t>
      </w:r>
      <w:proofErr w:type="spellStart"/>
      <w:r>
        <w:t>register</w:t>
      </w:r>
      <w:proofErr w:type="spellEnd"/>
    </w:p>
    <w:p w14:paraId="3D12C44F" w14:textId="77777777" w:rsidR="00243E9B" w:rsidRDefault="00000000">
      <w:pPr>
        <w:jc w:val="center"/>
      </w:pPr>
      <w:r>
        <w:rPr>
          <w:noProof/>
          <w:sz w:val="40"/>
          <w:szCs w:val="40"/>
        </w:rPr>
        <w:drawing>
          <wp:inline distT="0" distB="0" distL="0" distR="0" wp14:anchorId="25BF1A3F" wp14:editId="2F5EAFFD">
            <wp:extent cx="5760720" cy="2002151"/>
            <wp:effectExtent l="0" t="0" r="0" b="0"/>
            <wp:docPr id="279317016" name="Grafik 1" descr="Ein Bild, das Screenshot, Text, Software, Multimedia-Software enthält.&#10;&#10;KI-generierte Inhalte können fehlerhaft sein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0215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br/>
        <w:t>Abbildung 4.homepage/</w:t>
      </w:r>
      <w:proofErr w:type="spellStart"/>
      <w:r>
        <w:t>login</w:t>
      </w:r>
      <w:proofErr w:type="spellEnd"/>
    </w:p>
    <w:p w14:paraId="1401D794" w14:textId="77777777" w:rsidR="00243E9B" w:rsidRDefault="00000000">
      <w:pPr>
        <w:jc w:val="center"/>
      </w:pPr>
      <w:r>
        <w:rPr>
          <w:noProof/>
        </w:rPr>
        <w:drawing>
          <wp:inline distT="0" distB="0" distL="0" distR="0" wp14:anchorId="5E92533A" wp14:editId="2E8FBB80">
            <wp:extent cx="5760720" cy="1777364"/>
            <wp:effectExtent l="0" t="0" r="0" b="0"/>
            <wp:docPr id="1563923800" name="Grafik 1" descr="Ein Bild, das Text, Screenshot, Software, Multimedia-Software enthält.&#10;&#10;KI-generierte Inhalte können fehlerhaft sein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7736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br/>
        <w:t>Abbildung 5. Login erfolgreich</w:t>
      </w:r>
      <w:r>
        <w:br/>
      </w:r>
      <w:r>
        <w:rPr>
          <w:noProof/>
          <w:sz w:val="40"/>
          <w:szCs w:val="40"/>
        </w:rPr>
        <w:lastRenderedPageBreak/>
        <w:drawing>
          <wp:inline distT="0" distB="0" distL="0" distR="0" wp14:anchorId="5B18F8C3" wp14:editId="680C33D1">
            <wp:extent cx="5760720" cy="2715896"/>
            <wp:effectExtent l="0" t="0" r="0" b="8254"/>
            <wp:docPr id="1375374458" name="Grafik 1" descr="Ein Bild, das Text, Screenshot, Software, Multimedia-Software enthält.&#10;&#10;KI-generierte Inhalte können fehlerhaft sein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1589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sz w:val="40"/>
          <w:szCs w:val="40"/>
        </w:rPr>
        <w:br/>
      </w:r>
      <w:r>
        <w:t>Abbildung 6.Retail Marketplace</w:t>
      </w:r>
    </w:p>
    <w:p w14:paraId="25B80A2E" w14:textId="439290DD" w:rsidR="00243E9B" w:rsidRDefault="007A640C">
      <w:pPr>
        <w:jc w:val="center"/>
      </w:pPr>
      <w:r>
        <w:rPr>
          <w:noProof/>
          <w:sz w:val="40"/>
          <w:szCs w:val="40"/>
        </w:rPr>
        <w:drawing>
          <wp:inline distT="0" distB="0" distL="0" distR="0" wp14:anchorId="68CC49D8" wp14:editId="7B821945">
            <wp:extent cx="5760720" cy="2680335"/>
            <wp:effectExtent l="0" t="0" r="0" b="5715"/>
            <wp:docPr id="707333701" name="Grafik 1" descr="Ein Bild, das Text, Screenshot, Multimedia-Software, Softwar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333701" name="Grafik 1" descr="Ein Bild, das Text, Screenshot, Multimedia-Software, Software enthält.&#10;&#10;KI-generierte Inhalte können fehlerhaft sein.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sz w:val="40"/>
          <w:szCs w:val="40"/>
        </w:rPr>
        <w:br/>
      </w:r>
      <w:r w:rsidR="00000000">
        <w:t>Abbildung 7. Neues Produkt erstellen</w:t>
      </w:r>
    </w:p>
    <w:p w14:paraId="206B5025" w14:textId="3EBE9D99" w:rsidR="00243E9B" w:rsidRDefault="00C70610">
      <w:pPr>
        <w:jc w:val="center"/>
      </w:pPr>
      <w:r>
        <w:rPr>
          <w:noProof/>
          <w:sz w:val="40"/>
          <w:szCs w:val="40"/>
        </w:rPr>
        <w:drawing>
          <wp:inline distT="0" distB="0" distL="0" distR="0" wp14:anchorId="31B0C123" wp14:editId="6BC16607">
            <wp:extent cx="5760720" cy="2621280"/>
            <wp:effectExtent l="0" t="0" r="0" b="7620"/>
            <wp:docPr id="554213579" name="Grafik 2" descr="Ein Bild, das Text, Screenshot, Softwar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213579" name="Grafik 2" descr="Ein Bild, das Text, Screenshot, Software enthält.&#10;&#10;KI-generierte Inhalte können fehlerhaft sein.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sz w:val="40"/>
          <w:szCs w:val="40"/>
        </w:rPr>
        <w:br/>
      </w:r>
      <w:r w:rsidR="00000000">
        <w:t>Abbildung 8. Nachrichten</w:t>
      </w:r>
    </w:p>
    <w:p w14:paraId="4FEE4F37" w14:textId="4A679075" w:rsidR="00243E9B" w:rsidRDefault="00C70610">
      <w:pPr>
        <w:jc w:val="center"/>
      </w:pPr>
      <w:r>
        <w:rPr>
          <w:noProof/>
          <w:sz w:val="40"/>
          <w:szCs w:val="40"/>
        </w:rPr>
        <w:lastRenderedPageBreak/>
        <w:drawing>
          <wp:inline distT="0" distB="0" distL="0" distR="0" wp14:anchorId="021DA576" wp14:editId="749AA539">
            <wp:extent cx="5760720" cy="2578735"/>
            <wp:effectExtent l="0" t="0" r="0" b="0"/>
            <wp:docPr id="1744001846" name="Grafik 3" descr="Ein Bild, das Text, Screenshot, Software, Multimedia-Softwar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001846" name="Grafik 3" descr="Ein Bild, das Text, Screenshot, Software, Multimedia-Software enthält.&#10;&#10;KI-generierte Inhalte können fehlerhaft sein.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sz w:val="40"/>
          <w:szCs w:val="40"/>
        </w:rPr>
        <w:br/>
      </w:r>
      <w:r w:rsidR="00000000">
        <w:t>Abbildung 9. Produktdetails</w:t>
      </w:r>
    </w:p>
    <w:p w14:paraId="0461DE88" w14:textId="77777777" w:rsidR="00243E9B" w:rsidRDefault="00243E9B">
      <w:pPr>
        <w:jc w:val="center"/>
      </w:pPr>
    </w:p>
    <w:p w14:paraId="39A2A9F3" w14:textId="77777777" w:rsidR="00243E9B" w:rsidRDefault="00243E9B">
      <w:pPr>
        <w:jc w:val="center"/>
        <w:rPr>
          <w:sz w:val="40"/>
          <w:szCs w:val="40"/>
        </w:rPr>
      </w:pPr>
    </w:p>
    <w:p w14:paraId="305E9F01" w14:textId="77777777" w:rsidR="00243E9B" w:rsidRDefault="00000000">
      <w:pPr>
        <w:ind w:firstLine="708"/>
        <w:jc w:val="center"/>
        <w:rPr>
          <w:sz w:val="40"/>
          <w:szCs w:val="40"/>
        </w:rPr>
      </w:pPr>
      <w:r>
        <w:rPr>
          <w:sz w:val="40"/>
          <w:szCs w:val="40"/>
        </w:rPr>
        <w:t>6.Fazit</w:t>
      </w:r>
    </w:p>
    <w:p w14:paraId="3906A708" w14:textId="77777777" w:rsidR="00243E9B" w:rsidRDefault="00243E9B">
      <w:pPr>
        <w:ind w:firstLine="708"/>
        <w:rPr>
          <w:sz w:val="40"/>
          <w:szCs w:val="40"/>
        </w:rPr>
      </w:pPr>
    </w:p>
    <w:p w14:paraId="4F42A430" w14:textId="77777777" w:rsidR="00243E9B" w:rsidRDefault="00000000">
      <w:r>
        <w:t>Das Projekt „Online-</w:t>
      </w:r>
      <w:proofErr w:type="spellStart"/>
      <w:r>
        <w:t>Marketpace</w:t>
      </w:r>
      <w:proofErr w:type="spellEnd"/>
      <w:r>
        <w:t>“ wurde erfolgreich entwickelt und implementiert, um eine benutzerfreundliche Plattform für den Kauf und Verkauf von Produkten bereitzustellen.</w:t>
      </w:r>
      <w:r>
        <w:br/>
        <w:t>Die Anwendung bietet eine intuitive Benutzeroberfläche, effiziente Produktverwaltung und eine einfache Kommunikationsmöglichkeit zwischen Käufern und Verkäufern.</w:t>
      </w:r>
    </w:p>
    <w:sectPr w:rsidR="00243E9B">
      <w:pgSz w:w="11906" w:h="16838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29D43C" w14:textId="77777777" w:rsidR="00F4440D" w:rsidRDefault="00F4440D">
      <w:pPr>
        <w:spacing w:after="0" w:line="240" w:lineRule="auto"/>
      </w:pPr>
      <w:r>
        <w:separator/>
      </w:r>
    </w:p>
  </w:endnote>
  <w:endnote w:type="continuationSeparator" w:id="0">
    <w:p w14:paraId="778B59BA" w14:textId="77777777" w:rsidR="00F4440D" w:rsidRDefault="00F444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6BE8CD" w14:textId="77777777" w:rsidR="00F4440D" w:rsidRDefault="00F4440D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68E1DD80" w14:textId="77777777" w:rsidR="00F4440D" w:rsidRDefault="00F444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412A4B"/>
    <w:multiLevelType w:val="multilevel"/>
    <w:tmpl w:val="99889A86"/>
    <w:lvl w:ilvl="0">
      <w:numFmt w:val="bullet"/>
      <w:lvlText w:val="-"/>
      <w:lvlJc w:val="left"/>
      <w:pPr>
        <w:ind w:left="1068" w:hanging="360"/>
      </w:pPr>
      <w:rPr>
        <w:rFonts w:ascii="Aptos" w:eastAsia="Aptos" w:hAnsi="Aptos" w:cs="Times New Roman"/>
      </w:rPr>
    </w:lvl>
    <w:lvl w:ilvl="1">
      <w:numFmt w:val="bullet"/>
      <w:lvlText w:val="o"/>
      <w:lvlJc w:val="left"/>
      <w:pPr>
        <w:ind w:left="178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0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2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4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6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38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0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28" w:hanging="360"/>
      </w:pPr>
      <w:rPr>
        <w:rFonts w:ascii="Wingdings" w:hAnsi="Wingdings"/>
      </w:rPr>
    </w:lvl>
  </w:abstractNum>
  <w:num w:numId="1" w16cid:durableId="930427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243E9B"/>
    <w:rsid w:val="00243E9B"/>
    <w:rsid w:val="00684147"/>
    <w:rsid w:val="00713FC5"/>
    <w:rsid w:val="007A640C"/>
    <w:rsid w:val="00C70610"/>
    <w:rsid w:val="00F44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02680"/>
  <w15:docId w15:val="{757D1D42-6F7A-4BA0-8984-E083C5624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Times New Roman"/>
        <w:kern w:val="3"/>
        <w:sz w:val="22"/>
        <w:szCs w:val="22"/>
        <w:lang w:val="de-AT" w:eastAsia="en-US" w:bidi="ar-SA"/>
      </w:rPr>
    </w:rPrDefault>
    <w:pPrDefault>
      <w:pPr>
        <w:autoSpaceDN w:val="0"/>
        <w:spacing w:after="160" w:line="24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uppressAutoHyphens/>
    </w:pPr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360" w:after="80"/>
      <w:outlineLvl w:val="0"/>
    </w:pPr>
    <w:rPr>
      <w:rFonts w:ascii="Aptos Display" w:eastAsia="Times New Roman" w:hAnsi="Aptos Display"/>
      <w:color w:val="0F4761"/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Times New Roman" w:hAnsi="Aptos Display"/>
      <w:color w:val="0F4761"/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Times New Roman"/>
      <w:color w:val="0F4761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80" w:after="40"/>
      <w:outlineLvl w:val="3"/>
    </w:pPr>
    <w:rPr>
      <w:rFonts w:eastAsia="Times New Roman"/>
      <w:i/>
      <w:iCs/>
      <w:color w:val="0F4761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80" w:after="40"/>
      <w:outlineLvl w:val="4"/>
    </w:pPr>
    <w:rPr>
      <w:rFonts w:eastAsia="Times New Roman"/>
      <w:color w:val="0F4761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berschrift7">
    <w:name w:val="heading 7"/>
    <w:basedOn w:val="Standard"/>
    <w:next w:val="Standard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berschrift8">
    <w:name w:val="heading 8"/>
    <w:basedOn w:val="Standard"/>
    <w:next w:val="Standard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berschrift9">
    <w:name w:val="heading 9"/>
    <w:basedOn w:val="Standard"/>
    <w:next w:val="Standard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rPr>
      <w:rFonts w:ascii="Aptos Display" w:eastAsia="Times New Roman" w:hAnsi="Aptos Display" w:cs="Times New Roman"/>
      <w:color w:val="0F4761"/>
      <w:sz w:val="40"/>
      <w:szCs w:val="40"/>
    </w:rPr>
  </w:style>
  <w:style w:type="character" w:customStyle="1" w:styleId="berschrift2Zchn">
    <w:name w:val="Überschrift 2 Zchn"/>
    <w:basedOn w:val="Absatz-Standardschriftart"/>
    <w:rPr>
      <w:rFonts w:ascii="Aptos Display" w:eastAsia="Times New Roman" w:hAnsi="Aptos Display" w:cs="Times New Roman"/>
      <w:color w:val="0F4761"/>
      <w:sz w:val="32"/>
      <w:szCs w:val="32"/>
    </w:rPr>
  </w:style>
  <w:style w:type="character" w:customStyle="1" w:styleId="berschrift3Zchn">
    <w:name w:val="Überschrift 3 Zchn"/>
    <w:basedOn w:val="Absatz-Standardschriftart"/>
    <w:rPr>
      <w:rFonts w:eastAsia="Times New Roman" w:cs="Times New Roman"/>
      <w:color w:val="0F4761"/>
      <w:sz w:val="28"/>
      <w:szCs w:val="28"/>
    </w:rPr>
  </w:style>
  <w:style w:type="character" w:customStyle="1" w:styleId="berschrift4Zchn">
    <w:name w:val="Überschrift 4 Zchn"/>
    <w:basedOn w:val="Absatz-Standardschriftart"/>
    <w:rPr>
      <w:rFonts w:eastAsia="Times New Roman" w:cs="Times New Roman"/>
      <w:i/>
      <w:iCs/>
      <w:color w:val="0F4761"/>
    </w:rPr>
  </w:style>
  <w:style w:type="character" w:customStyle="1" w:styleId="berschrift5Zchn">
    <w:name w:val="Überschrift 5 Zchn"/>
    <w:basedOn w:val="Absatz-Standardschriftart"/>
    <w:rPr>
      <w:rFonts w:eastAsia="Times New Roman" w:cs="Times New Roman"/>
      <w:color w:val="0F4761"/>
    </w:rPr>
  </w:style>
  <w:style w:type="character" w:customStyle="1" w:styleId="berschrift6Zchn">
    <w:name w:val="Überschrift 6 Zchn"/>
    <w:basedOn w:val="Absatz-Standardschriftart"/>
    <w:rPr>
      <w:rFonts w:eastAsia="Times New Roman" w:cs="Times New Roman"/>
      <w:i/>
      <w:iCs/>
      <w:color w:val="595959"/>
    </w:rPr>
  </w:style>
  <w:style w:type="character" w:customStyle="1" w:styleId="berschrift7Zchn">
    <w:name w:val="Überschrift 7 Zchn"/>
    <w:basedOn w:val="Absatz-Standardschriftart"/>
    <w:rPr>
      <w:rFonts w:eastAsia="Times New Roman" w:cs="Times New Roman"/>
      <w:color w:val="595959"/>
    </w:rPr>
  </w:style>
  <w:style w:type="character" w:customStyle="1" w:styleId="berschrift8Zchn">
    <w:name w:val="Überschrift 8 Zchn"/>
    <w:basedOn w:val="Absatz-Standardschriftart"/>
    <w:rPr>
      <w:rFonts w:eastAsia="Times New Roman" w:cs="Times New Roman"/>
      <w:i/>
      <w:iCs/>
      <w:color w:val="272727"/>
    </w:rPr>
  </w:style>
  <w:style w:type="character" w:customStyle="1" w:styleId="berschrift9Zchn">
    <w:name w:val="Überschrift 9 Zchn"/>
    <w:basedOn w:val="Absatz-Standardschriftart"/>
    <w:rPr>
      <w:rFonts w:eastAsia="Times New Roman" w:cs="Times New Roman"/>
      <w:color w:val="272727"/>
    </w:rPr>
  </w:style>
  <w:style w:type="paragraph" w:styleId="Titel">
    <w:name w:val="Title"/>
    <w:basedOn w:val="Standard"/>
    <w:next w:val="Standard"/>
    <w:uiPriority w:val="10"/>
    <w:qFormat/>
    <w:pPr>
      <w:spacing w:after="80" w:line="240" w:lineRule="auto"/>
      <w:contextualSpacing/>
    </w:pPr>
    <w:rPr>
      <w:rFonts w:ascii="Aptos Display" w:eastAsia="Times New Roman" w:hAnsi="Aptos Display"/>
      <w:spacing w:val="-10"/>
      <w:sz w:val="56"/>
      <w:szCs w:val="56"/>
    </w:rPr>
  </w:style>
  <w:style w:type="character" w:customStyle="1" w:styleId="TitelZchn">
    <w:name w:val="Titel Zchn"/>
    <w:basedOn w:val="Absatz-Standardschriftart"/>
    <w:rPr>
      <w:rFonts w:ascii="Aptos Display" w:eastAsia="Times New Roman" w:hAnsi="Aptos Display" w:cs="Times New Roman"/>
      <w:spacing w:val="-10"/>
      <w:kern w:val="3"/>
      <w:sz w:val="56"/>
      <w:szCs w:val="56"/>
    </w:rPr>
  </w:style>
  <w:style w:type="paragraph" w:styleId="Untertitel">
    <w:name w:val="Subtitle"/>
    <w:basedOn w:val="Standard"/>
    <w:next w:val="Standard"/>
    <w:uiPriority w:val="11"/>
    <w:qFormat/>
    <w:rPr>
      <w:rFonts w:eastAsia="Times New Roman"/>
      <w:color w:val="595959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rPr>
      <w:rFonts w:eastAsia="Times New Roman" w:cs="Times New Roman"/>
      <w:color w:val="595959"/>
      <w:spacing w:val="15"/>
      <w:sz w:val="28"/>
      <w:szCs w:val="28"/>
    </w:rPr>
  </w:style>
  <w:style w:type="paragraph" w:styleId="Zitat">
    <w:name w:val="Quote"/>
    <w:basedOn w:val="Standard"/>
    <w:next w:val="Standard"/>
    <w:pPr>
      <w:spacing w:before="160"/>
      <w:jc w:val="center"/>
    </w:pPr>
    <w:rPr>
      <w:i/>
      <w:iCs/>
      <w:color w:val="404040"/>
    </w:rPr>
  </w:style>
  <w:style w:type="character" w:customStyle="1" w:styleId="ZitatZchn">
    <w:name w:val="Zitat Zchn"/>
    <w:basedOn w:val="Absatz-Standardschriftart"/>
    <w:rPr>
      <w:i/>
      <w:iCs/>
      <w:color w:val="404040"/>
    </w:rPr>
  </w:style>
  <w:style w:type="paragraph" w:styleId="Listenabsatz">
    <w:name w:val="List Paragraph"/>
    <w:basedOn w:val="Standard"/>
    <w:pPr>
      <w:ind w:left="720"/>
      <w:contextualSpacing/>
    </w:pPr>
  </w:style>
  <w:style w:type="character" w:styleId="IntensiveHervorhebung">
    <w:name w:val="Intense Emphasis"/>
    <w:basedOn w:val="Absatz-Standardschriftart"/>
    <w:rPr>
      <w:i/>
      <w:iCs/>
      <w:color w:val="0F4761"/>
    </w:rPr>
  </w:style>
  <w:style w:type="paragraph" w:styleId="IntensivesZitat">
    <w:name w:val="Intense Quote"/>
    <w:basedOn w:val="Standard"/>
    <w:next w:val="Standard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IntensivesZitatZchn">
    <w:name w:val="Intensives Zitat Zchn"/>
    <w:basedOn w:val="Absatz-Standardschriftart"/>
    <w:rPr>
      <w:i/>
      <w:iCs/>
      <w:color w:val="0F4761"/>
    </w:rPr>
  </w:style>
  <w:style w:type="character" w:styleId="IntensiverVerweis">
    <w:name w:val="Intense Reference"/>
    <w:basedOn w:val="Absatz-Standardschriftart"/>
    <w:rPr>
      <w:b/>
      <w:bCs/>
      <w:smallCaps/>
      <w:color w:val="0F4761"/>
      <w:spacing w:val="5"/>
    </w:rPr>
  </w:style>
  <w:style w:type="paragraph" w:styleId="StandardWeb">
    <w:name w:val="Normal (Web)"/>
    <w:basedOn w:val="Standard"/>
    <w:rPr>
      <w:rFonts w:ascii="Times New Roman" w:hAnsi="Times New Roman"/>
      <w:sz w:val="24"/>
      <w:szCs w:val="24"/>
    </w:rPr>
  </w:style>
  <w:style w:type="paragraph" w:styleId="HTMLVorformatiert">
    <w:name w:val="HTML Preformatted"/>
    <w:basedOn w:val="Standar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VorformatiertZchn">
    <w:name w:val="HTML Vorformatiert Zchn"/>
    <w:basedOn w:val="Absatz-Standardschriftart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1391</Words>
  <Characters>8770</Characters>
  <Application>Microsoft Office Word</Application>
  <DocSecurity>0</DocSecurity>
  <Lines>73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Siarheyeu, Yahor</dc:creator>
  <dc:description/>
  <cp:lastModifiedBy>Siarheyeu, Yahor</cp:lastModifiedBy>
  <cp:revision>3</cp:revision>
  <dcterms:created xsi:type="dcterms:W3CDTF">2025-02-17T12:20:00Z</dcterms:created>
  <dcterms:modified xsi:type="dcterms:W3CDTF">2025-02-17T12:23:00Z</dcterms:modified>
</cp:coreProperties>
</file>